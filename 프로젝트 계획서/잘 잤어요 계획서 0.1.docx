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1F63F24E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9D3603" w14:textId="3CB6D390" w:rsidR="00692703" w:rsidRPr="000E4072" w:rsidRDefault="00221F26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잘 잤어요.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?</w:t>
            </w:r>
          </w:p>
          <w:p w14:paraId="12EA0E7F" w14:textId="0B75A8DC" w:rsidR="00221F26" w:rsidRDefault="00242048" w:rsidP="00913946">
            <w:pPr>
              <w:pStyle w:val="ab"/>
              <w:contextualSpacing w:val="0"/>
              <w:rPr>
                <w:b/>
                <w:bCs/>
                <w:noProof/>
                <w:color w:val="156138" w:themeColor="accent1" w:themeShade="BF"/>
              </w:rPr>
            </w:pPr>
            <w:r>
              <w:rPr>
                <w:rFonts w:hint="eastAsia"/>
                <w:b/>
                <w:bCs/>
                <w:noProof/>
                <w:color w:val="156138" w:themeColor="accent1" w:themeShade="BF"/>
              </w:rPr>
              <w:t>2</w:t>
            </w:r>
            <w:r>
              <w:rPr>
                <w:b/>
                <w:bCs/>
                <w:noProof/>
                <w:color w:val="156138" w:themeColor="accent1" w:themeShade="BF"/>
              </w:rPr>
              <w:t>022</w:t>
            </w:r>
            <w:r w:rsidR="00D054A2">
              <w:rPr>
                <w:rFonts w:hint="eastAsia"/>
                <w:b/>
                <w:bCs/>
                <w:noProof/>
                <w:color w:val="156138" w:themeColor="accent1" w:themeShade="BF"/>
              </w:rPr>
              <w:t xml:space="preserve">년 </w:t>
            </w:r>
            <w:r w:rsidR="00D054A2">
              <w:rPr>
                <w:b/>
                <w:bCs/>
                <w:noProof/>
                <w:color w:val="156138" w:themeColor="accent1" w:themeShade="BF"/>
              </w:rPr>
              <w:t>1</w:t>
            </w:r>
            <w:r w:rsidR="00D054A2">
              <w:rPr>
                <w:rFonts w:hint="eastAsia"/>
                <w:b/>
                <w:bCs/>
                <w:noProof/>
                <w:color w:val="156138" w:themeColor="accent1" w:themeShade="BF"/>
              </w:rPr>
              <w:t>학기</w:t>
            </w:r>
          </w:p>
          <w:p w14:paraId="3E909576" w14:textId="075F9DEC" w:rsidR="00221F26" w:rsidRPr="00221F26" w:rsidRDefault="00221F26" w:rsidP="00913946">
            <w:pPr>
              <w:pStyle w:val="ab"/>
              <w:contextualSpacing w:val="0"/>
              <w:rPr>
                <w:b/>
                <w:bCs/>
                <w:noProof/>
                <w:color w:val="156138" w:themeColor="accent1" w:themeShade="BF"/>
              </w:rPr>
            </w:pP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</w:rPr>
              <w:t>건국대학교</w:t>
            </w: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b/>
                  <w:bCs/>
                  <w:noProof/>
                  <w:color w:val="156138" w:themeColor="accent1" w:themeShade="BF"/>
                </w:rPr>
                <w:alias w:val="구분점:"/>
                <w:tag w:val="구분점:"/>
                <w:id w:val="-1752952906"/>
                <w:placeholder>
                  <w:docPart w:val="811EF05EDDCE4C34A901FE38241AD343"/>
                </w:placeholder>
                <w:temporary/>
                <w:showingPlcHdr/>
                <w15:appearance w15:val="hidden"/>
              </w:sdtPr>
              <w:sdtEndPr/>
              <w:sdtContent>
                <w:r w:rsidRPr="00221F26">
                  <w:rPr>
                    <w:rFonts w:hint="eastAsia"/>
                    <w:b/>
                    <w:bCs/>
                    <w:noProof/>
                    <w:color w:val="156138" w:themeColor="accent1" w:themeShade="BF"/>
                    <w:lang w:val="ko-KR" w:bidi="ko-KR"/>
                  </w:rPr>
                  <w:t>·</w:t>
                </w:r>
              </w:sdtContent>
            </w:sdt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모바일 프로그래밍 팀</w:t>
            </w:r>
            <w:r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프로젝트</w:t>
            </w: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b/>
                  <w:bCs/>
                  <w:noProof/>
                  <w:color w:val="156138" w:themeColor="accent1" w:themeShade="BF"/>
                </w:rPr>
                <w:alias w:val="구분점:"/>
                <w:tag w:val="구분점:"/>
                <w:id w:val="-117842370"/>
                <w:placeholder>
                  <w:docPart w:val="D6DA059621BC4DBA9161679F044639D6"/>
                </w:placeholder>
                <w:temporary/>
                <w:showingPlcHdr/>
                <w15:appearance w15:val="hidden"/>
              </w:sdtPr>
              <w:sdtEndPr/>
              <w:sdtContent>
                <w:r w:rsidRPr="00221F26">
                  <w:rPr>
                    <w:rFonts w:hint="eastAsia"/>
                    <w:b/>
                    <w:bCs/>
                    <w:noProof/>
                    <w:color w:val="156138" w:themeColor="accent1" w:themeShade="BF"/>
                    <w:lang w:val="ko-KR" w:bidi="ko-KR"/>
                  </w:rPr>
                  <w:t>·</w:t>
                </w:r>
              </w:sdtContent>
            </w:sdt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</w:t>
            </w: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</w:rPr>
              <w:t>보람삼조</w:t>
            </w:r>
          </w:p>
          <w:p w14:paraId="7E220BF9" w14:textId="77777777" w:rsidR="00692703" w:rsidRPr="00D054A2" w:rsidRDefault="00221F26" w:rsidP="00221F26">
            <w:pPr>
              <w:pStyle w:val="ab"/>
              <w:contextualSpacing w:val="0"/>
              <w:rPr>
                <w:b/>
                <w:bCs/>
                <w:noProof/>
                <w:color w:val="1D824C" w:themeColor="accent1"/>
              </w:rPr>
            </w:pPr>
            <w:r w:rsidRPr="00D054A2">
              <w:rPr>
                <w:rFonts w:hint="eastAsia"/>
                <w:b/>
                <w:bCs/>
                <w:noProof/>
              </w:rPr>
              <w:t>강두연</w:t>
            </w:r>
            <w:r w:rsidR="00692703" w:rsidRPr="00D054A2">
              <w:rPr>
                <w:rFonts w:hint="eastAsia"/>
                <w:b/>
                <w:bCs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b/>
                  <w:bCs/>
                  <w:noProof/>
                </w:rPr>
                <w:alias w:val="구분점:"/>
                <w:tag w:val="구분점:"/>
                <w:id w:val="-1459182552"/>
                <w:placeholder>
                  <w:docPart w:val="26C9C5F25A934E90BEFBD705756FC0A8"/>
                </w:placeholder>
                <w:temporary/>
                <w:showingPlcHdr/>
                <w15:appearance w15:val="hidden"/>
              </w:sdtPr>
              <w:sdtEndPr/>
              <w:sdtContent>
                <w:r w:rsidRPr="00D054A2">
                  <w:rPr>
                    <w:rFonts w:hint="eastAsia"/>
                    <w:b/>
                    <w:bCs/>
                    <w:noProof/>
                    <w:lang w:val="ko-KR" w:bidi="ko-KR"/>
                  </w:rPr>
                  <w:t>·</w:t>
                </w:r>
              </w:sdtContent>
            </w:sdt>
            <w:r w:rsidRPr="00D054A2">
              <w:rPr>
                <w:b/>
                <w:bCs/>
                <w:noProof/>
              </w:rPr>
              <w:t xml:space="preserve"> </w:t>
            </w:r>
            <w:r w:rsidRPr="00D054A2">
              <w:rPr>
                <w:rFonts w:hint="eastAsia"/>
                <w:b/>
                <w:bCs/>
                <w:noProof/>
              </w:rPr>
              <w:t xml:space="preserve">김태헌 </w:t>
            </w:r>
            <w:sdt>
              <w:sdtPr>
                <w:rPr>
                  <w:rFonts w:hint="eastAsia"/>
                  <w:b/>
                  <w:bCs/>
                  <w:noProof/>
                </w:rPr>
                <w:alias w:val="구분점:"/>
                <w:tag w:val="구분점:"/>
                <w:id w:val="66466176"/>
                <w:placeholder>
                  <w:docPart w:val="3D51F49FF0ED42C6AA552D1D79EFCF1A"/>
                </w:placeholder>
                <w:temporary/>
                <w:showingPlcHdr/>
                <w15:appearance w15:val="hidden"/>
              </w:sdtPr>
              <w:sdtEndPr/>
              <w:sdtContent>
                <w:r w:rsidRPr="00D054A2">
                  <w:rPr>
                    <w:rFonts w:hint="eastAsia"/>
                    <w:b/>
                    <w:bCs/>
                    <w:noProof/>
                    <w:lang w:val="ko-KR" w:bidi="ko-KR"/>
                  </w:rPr>
                  <w:t>·</w:t>
                </w:r>
              </w:sdtContent>
            </w:sdt>
            <w:r w:rsidRPr="00D054A2">
              <w:rPr>
                <w:b/>
                <w:bCs/>
                <w:noProof/>
              </w:rPr>
              <w:t xml:space="preserve"> </w:t>
            </w:r>
            <w:r w:rsidRPr="00D054A2">
              <w:rPr>
                <w:rFonts w:hint="eastAsia"/>
                <w:b/>
                <w:bCs/>
                <w:noProof/>
              </w:rPr>
              <w:t xml:space="preserve">남보우 </w:t>
            </w:r>
            <w:sdt>
              <w:sdtPr>
                <w:rPr>
                  <w:rFonts w:hint="eastAsia"/>
                  <w:b/>
                  <w:bCs/>
                  <w:noProof/>
                </w:rPr>
                <w:alias w:val="구분점:"/>
                <w:tag w:val="구분점:"/>
                <w:id w:val="2143074849"/>
                <w:placeholder>
                  <w:docPart w:val="9D460BF1898C442E902FDF7C28FD2F06"/>
                </w:placeholder>
                <w:temporary/>
                <w:showingPlcHdr/>
                <w15:appearance w15:val="hidden"/>
              </w:sdtPr>
              <w:sdtEndPr/>
              <w:sdtContent>
                <w:r w:rsidRPr="00D054A2">
                  <w:rPr>
                    <w:rFonts w:hint="eastAsia"/>
                    <w:b/>
                    <w:bCs/>
                    <w:noProof/>
                    <w:lang w:val="ko-KR" w:bidi="ko-KR"/>
                  </w:rPr>
                  <w:t>·</w:t>
                </w:r>
              </w:sdtContent>
            </w:sdt>
            <w:r w:rsidRPr="00D054A2">
              <w:rPr>
                <w:b/>
                <w:bCs/>
                <w:noProof/>
              </w:rPr>
              <w:t xml:space="preserve"> </w:t>
            </w:r>
            <w:r w:rsidRPr="00D054A2">
              <w:rPr>
                <w:rFonts w:hint="eastAsia"/>
                <w:b/>
                <w:bCs/>
                <w:noProof/>
              </w:rPr>
              <w:t>정한별</w:t>
            </w:r>
          </w:p>
          <w:p w14:paraId="105170E0" w14:textId="67568B11" w:rsidR="00221F26" w:rsidRPr="000E4072" w:rsidRDefault="00221F26" w:rsidP="00221F26">
            <w:pPr>
              <w:pStyle w:val="ab"/>
              <w:contextualSpacing w:val="0"/>
              <w:jc w:val="left"/>
              <w:rPr>
                <w:noProof/>
              </w:rPr>
            </w:pPr>
          </w:p>
        </w:tc>
      </w:tr>
      <w:tr w:rsidR="009571D8" w:rsidRPr="000E4072" w14:paraId="1260ADC2" w14:textId="77777777" w:rsidTr="00692703">
        <w:tc>
          <w:tcPr>
            <w:tcW w:w="9360" w:type="dxa"/>
            <w:tcMar>
              <w:top w:w="432" w:type="dxa"/>
            </w:tcMar>
          </w:tcPr>
          <w:p w14:paraId="58536543" w14:textId="35396184" w:rsidR="00221F26" w:rsidRPr="00221F26" w:rsidRDefault="00221F26" w:rsidP="00221F26">
            <w:pPr>
              <w:contextualSpacing w:val="0"/>
              <w:jc w:val="center"/>
              <w:rPr>
                <w:b/>
                <w:bCs/>
                <w:noProof/>
              </w:rPr>
            </w:pPr>
            <w:r w:rsidRPr="00E46DA7">
              <w:rPr>
                <w:b/>
                <w:bCs/>
                <w:noProof/>
                <w:sz w:val="28"/>
                <w:szCs w:val="28"/>
              </w:rPr>
              <w:t>‘</w:t>
            </w:r>
            <w:r w:rsidRPr="00E46DA7">
              <w:rPr>
                <w:rFonts w:hint="eastAsia"/>
                <w:b/>
                <w:bCs/>
                <w:noProof/>
                <w:sz w:val="28"/>
                <w:szCs w:val="28"/>
              </w:rPr>
              <w:t>잘 잤어요.</w:t>
            </w:r>
            <w:r w:rsidRPr="00E46DA7">
              <w:rPr>
                <w:b/>
                <w:bCs/>
                <w:noProof/>
                <w:sz w:val="28"/>
                <w:szCs w:val="28"/>
              </w:rPr>
              <w:t xml:space="preserve">.?’ </w:t>
            </w:r>
            <w:r w:rsidRPr="00E46DA7">
              <w:rPr>
                <w:rFonts w:hint="eastAsia"/>
                <w:b/>
                <w:bCs/>
                <w:noProof/>
                <w:sz w:val="28"/>
                <w:szCs w:val="28"/>
              </w:rPr>
              <w:t>어플의 계획서,</w:t>
            </w:r>
            <w:r w:rsidRPr="00E46DA7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E46DA7">
              <w:rPr>
                <w:rFonts w:hint="eastAsia"/>
                <w:b/>
                <w:bCs/>
                <w:noProof/>
                <w:sz w:val="28"/>
                <w:szCs w:val="28"/>
              </w:rPr>
              <w:t>설계서</w:t>
            </w:r>
          </w:p>
        </w:tc>
      </w:tr>
    </w:tbl>
    <w:p w14:paraId="21F6ACF7" w14:textId="2046DA77" w:rsidR="004E01EB" w:rsidRPr="00221F26" w:rsidRDefault="00030114" w:rsidP="004E01EB">
      <w:pPr>
        <w:pStyle w:val="1"/>
        <w:rPr>
          <w:noProof/>
        </w:rPr>
      </w:pPr>
      <w:sdt>
        <w:sdtPr>
          <w:rPr>
            <w:rFonts w:hint="eastAsia"/>
            <w:noProof/>
          </w:rPr>
          <w:alias w:val="경력:"/>
          <w:tag w:val="경력:"/>
          <w:id w:val="-1983300934"/>
          <w:placeholder>
            <w:docPart w:val="A7D5CF6D42B44CAEB61862E70F54F139"/>
          </w:placeholder>
          <w15:appearance w15:val="hidden"/>
        </w:sdtPr>
        <w:sdtEndPr/>
        <w:sdtContent>
          <w:r w:rsidR="00E46DA7">
            <w:rPr>
              <w:rFonts w:hint="eastAsia"/>
              <w:noProof/>
            </w:rPr>
            <w:t>구현 해야 할 사항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249D91FB" w14:textId="77777777" w:rsidTr="00D66A52">
        <w:tc>
          <w:tcPr>
            <w:tcW w:w="9355" w:type="dxa"/>
          </w:tcPr>
          <w:p w14:paraId="68CCF178" w14:textId="79E0E478" w:rsidR="003F110F" w:rsidRPr="000E4072" w:rsidRDefault="003F110F" w:rsidP="003F110F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첫 화면 설계</w:t>
            </w:r>
          </w:p>
          <w:p w14:paraId="19587E4F" w14:textId="3AC4240C" w:rsidR="003F110F" w:rsidRPr="000E4072" w:rsidRDefault="00257A60" w:rsidP="003F110F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어플 초기화 작업</w:t>
            </w:r>
            <w:r w:rsidR="003F110F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  <w:noProof/>
              </w:rPr>
              <w:t xml:space="preserve">딱 </w:t>
            </w:r>
            <w:r>
              <w:rPr>
                <w:rStyle w:val="ad"/>
                <w:rFonts w:hint="eastAsia"/>
              </w:rPr>
              <w:t>한번만 작동.</w:t>
            </w:r>
          </w:p>
          <w:p w14:paraId="3769367E" w14:textId="70395343" w:rsidR="001169AE" w:rsidRDefault="001169AE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어서오세요.</w:t>
            </w:r>
          </w:p>
          <w:p w14:paraId="5C4D4B42" w14:textId="0AC15F14" w:rsidR="00E91D87" w:rsidRDefault="00E91D87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시작하기에 앞서서.</w:t>
            </w:r>
            <w:r>
              <w:rPr>
                <w:noProof/>
              </w:rPr>
              <w:t>.</w:t>
            </w:r>
          </w:p>
          <w:p w14:paraId="72F25DE2" w14:textId="4FE5B659" w:rsidR="003F110F" w:rsidRDefault="003F110F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사용자에게 만으로 나이를 묻고</w:t>
            </w:r>
            <w:r w:rsidR="00A05169">
              <w:rPr>
                <w:rFonts w:hint="eastAsia"/>
                <w:noProof/>
              </w:rPr>
              <w:t xml:space="preserve"> 정보를</w:t>
            </w:r>
            <w:r>
              <w:rPr>
                <w:rFonts w:hint="eastAsia"/>
                <w:noProof/>
              </w:rPr>
              <w:t xml:space="preserve"> 받아온다.</w:t>
            </w:r>
          </w:p>
          <w:p w14:paraId="71148337" w14:textId="6DC395A6" w:rsidR="003F110F" w:rsidRDefault="003F110F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보통 취침까지 얼마나 걸리는지</w:t>
            </w:r>
            <w:r w:rsidR="00A05169">
              <w:rPr>
                <w:rFonts w:hint="eastAsia"/>
                <w:noProof/>
              </w:rPr>
              <w:t xml:space="preserve"> 정보를</w:t>
            </w:r>
            <w:r>
              <w:rPr>
                <w:rFonts w:hint="eastAsia"/>
                <w:noProof/>
              </w:rPr>
              <w:t xml:space="preserve"> 받아온다.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(</w:t>
            </w:r>
            <w:r w:rsidR="00257A60">
              <w:rPr>
                <w:rFonts w:hint="eastAsia"/>
                <w:noProof/>
              </w:rPr>
              <w:t xml:space="preserve">조사 기관 </w:t>
            </w:r>
            <w:r>
              <w:rPr>
                <w:rFonts w:hint="eastAsia"/>
                <w:noProof/>
              </w:rPr>
              <w:t xml:space="preserve">평균 </w:t>
            </w:r>
            <w:r>
              <w:rPr>
                <w:noProof/>
              </w:rPr>
              <w:t>1</w:t>
            </w:r>
            <w:r w:rsidR="00257A60">
              <w:rPr>
                <w:noProof/>
              </w:rPr>
              <w:t>7</w:t>
            </w:r>
            <w:r>
              <w:rPr>
                <w:rFonts w:hint="eastAsia"/>
                <w:noProof/>
              </w:rPr>
              <w:t>분)</w:t>
            </w:r>
          </w:p>
          <w:p w14:paraId="0350FC31" w14:textId="53442485" w:rsidR="00A05169" w:rsidRDefault="00A05169" w:rsidP="00A05169">
            <w:pPr>
              <w:pStyle w:val="afff5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efault 17</w:t>
            </w:r>
            <w:r>
              <w:rPr>
                <w:rFonts w:hint="eastAsia"/>
                <w:noProof/>
              </w:rPr>
              <w:t>분이라고 알려주기(</w:t>
            </w:r>
            <w:r>
              <w:rPr>
                <w:noProof/>
              </w:rPr>
              <w:t>TextView.hint)</w:t>
            </w:r>
          </w:p>
          <w:p w14:paraId="0B058568" w14:textId="0EFA5C21" w:rsidR="003F110F" w:rsidRDefault="001A698B" w:rsidP="001D0BF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퍼미션 허용받기(작업 도중 혹시 필요한 퍼미션이 생긴다면 밑에 추가</w:t>
            </w:r>
            <w:r>
              <w:rPr>
                <w:noProof/>
              </w:rPr>
              <w:t>)</w:t>
            </w:r>
          </w:p>
          <w:p w14:paraId="35AD0627" w14:textId="4FC5E4C0" w:rsidR="00E91D87" w:rsidRDefault="00E91D87" w:rsidP="00E91D87">
            <w:pPr>
              <w:pStyle w:val="31"/>
              <w:numPr>
                <w:ilvl w:val="0"/>
                <w:numId w:val="18"/>
              </w:numPr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. </w:t>
            </w:r>
          </w:p>
          <w:p w14:paraId="43BB58FC" w14:textId="0178B809" w:rsidR="00E91D87" w:rsidRDefault="00E91D87" w:rsidP="00E91D87">
            <w:pPr>
              <w:pStyle w:val="31"/>
              <w:numPr>
                <w:ilvl w:val="0"/>
                <w:numId w:val="18"/>
              </w:numPr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</w:p>
          <w:p w14:paraId="15A379F1" w14:textId="3F5E01E7" w:rsidR="00E91D87" w:rsidRDefault="00E91D87" w:rsidP="001D0BF1">
            <w:pPr>
              <w:pStyle w:val="31"/>
              <w:contextualSpacing w:val="0"/>
              <w:outlineLvl w:val="2"/>
              <w:rPr>
                <w:b w:val="0"/>
                <w:bCs/>
                <w:noProof/>
              </w:rPr>
            </w:pPr>
            <w:r>
              <w:rPr>
                <w:rFonts w:hint="eastAsia"/>
                <w:b w:val="0"/>
                <w:bCs/>
                <w:noProof/>
              </w:rPr>
              <w:t>데이터베이스 생성</w:t>
            </w:r>
            <w:r w:rsidR="00A05169">
              <w:rPr>
                <w:rFonts w:hint="eastAsia"/>
                <w:b w:val="0"/>
                <w:bCs/>
                <w:noProof/>
              </w:rPr>
              <w:t>과</w:t>
            </w:r>
          </w:p>
          <w:p w14:paraId="1FC4B01B" w14:textId="0F38EB31" w:rsidR="003F110F" w:rsidRPr="001A698B" w:rsidRDefault="001A698B" w:rsidP="001D0BF1">
            <w:pPr>
              <w:pStyle w:val="31"/>
              <w:contextualSpacing w:val="0"/>
              <w:outlineLvl w:val="2"/>
              <w:rPr>
                <w:b w:val="0"/>
                <w:bCs/>
                <w:noProof/>
              </w:rPr>
            </w:pPr>
            <w:r>
              <w:rPr>
                <w:rFonts w:hint="eastAsia"/>
                <w:b w:val="0"/>
                <w:bCs/>
                <w:noProof/>
              </w:rPr>
              <w:t>어플리케이션의 사용 방법 알려주기.</w:t>
            </w:r>
          </w:p>
          <w:p w14:paraId="656683DC" w14:textId="71841AA2" w:rsidR="003F110F" w:rsidRDefault="003F110F" w:rsidP="001D0BF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73FEA3B2" w14:textId="77777777" w:rsidR="00E91D87" w:rsidRDefault="00E91D87" w:rsidP="001D0BF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0F565022" w14:textId="57A4B953" w:rsidR="001D0BF1" w:rsidRPr="000E4072" w:rsidRDefault="00E46DA7" w:rsidP="001D0BF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 xml:space="preserve">나이에 따른 </w:t>
            </w:r>
            <w:r w:rsidR="00F66A50">
              <w:rPr>
                <w:rFonts w:hint="eastAsia"/>
                <w:noProof/>
              </w:rPr>
              <w:t>램 수면 주기 구</w:t>
            </w:r>
            <w:r w:rsidR="00242048">
              <w:rPr>
                <w:rFonts w:hint="eastAsia"/>
                <w:noProof/>
              </w:rPr>
              <w:t>현</w:t>
            </w:r>
          </w:p>
          <w:p w14:paraId="7D4CD801" w14:textId="1CF5D503" w:rsidR="001D0BF1" w:rsidRPr="004C464D" w:rsidRDefault="006E2F18" w:rsidP="001D0BF1">
            <w:pPr>
              <w:pStyle w:val="21"/>
              <w:contextualSpacing w:val="0"/>
              <w:outlineLvl w:val="1"/>
              <w:rPr>
                <w:b w:val="0"/>
                <w:bCs/>
                <w:noProof/>
                <w:color w:val="auto"/>
              </w:rPr>
            </w:pPr>
            <w:r>
              <w:rPr>
                <w:rFonts w:hint="eastAsia"/>
                <w:noProof/>
                <w:lang w:val="ko-KR" w:bidi="ko-KR"/>
              </w:rPr>
              <w:t xml:space="preserve">1사이클 기준 </w:t>
            </w:r>
            <w:r>
              <w:rPr>
                <w:noProof/>
                <w:lang w:val="ko-KR" w:bidi="ko-KR"/>
              </w:rPr>
              <w:t>1</w:t>
            </w:r>
            <w:r>
              <w:rPr>
                <w:rFonts w:hint="eastAsia"/>
                <w:noProof/>
                <w:lang w:val="ko-KR" w:bidi="ko-KR"/>
              </w:rPr>
              <w:t xml:space="preserve">시간 </w:t>
            </w:r>
            <w:r>
              <w:rPr>
                <w:noProof/>
                <w:lang w:val="ko-KR" w:bidi="ko-KR"/>
              </w:rPr>
              <w:t>30</w:t>
            </w:r>
            <w:r>
              <w:rPr>
                <w:rFonts w:hint="eastAsia"/>
                <w:noProof/>
                <w:lang w:val="ko-KR" w:bidi="ko-KR"/>
              </w:rPr>
              <w:t>분</w:t>
            </w:r>
            <w:r w:rsidR="001D0BF1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4C464D">
              <w:rPr>
                <w:rFonts w:hint="eastAsia"/>
                <w:b w:val="0"/>
                <w:bCs/>
                <w:noProof/>
                <w:color w:val="auto"/>
                <w:lang w:val="ko-KR" w:bidi="ko-KR"/>
              </w:rPr>
              <w:t>클래스로 구현하여 주기적으로 불러오기.</w:t>
            </w:r>
          </w:p>
          <w:p w14:paraId="2DD7F81B" w14:textId="748F9523" w:rsidR="001E3120" w:rsidRDefault="00F66A50" w:rsidP="001D0BF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나이에 따라서 램 수면 주기를 </w:t>
            </w:r>
            <w:r w:rsidR="00242048">
              <w:rPr>
                <w:rFonts w:hint="eastAsia"/>
                <w:noProof/>
              </w:rPr>
              <w:t>구하기.</w:t>
            </w:r>
          </w:p>
          <w:p w14:paraId="715DE712" w14:textId="77777777" w:rsidR="006E2F18" w:rsidRDefault="006E2F18" w:rsidP="00F66A50">
            <w:pPr>
              <w:contextualSpacing w:val="0"/>
              <w:rPr>
                <w:rFonts w:ascii="Courier New" w:eastAsia="굴림체" w:hAnsi="Courier New" w:cs="Courier New"/>
                <w:noProof/>
                <w:color w:val="auto"/>
                <w:sz w:val="21"/>
                <w:szCs w:val="21"/>
              </w:rPr>
            </w:pPr>
          </w:p>
          <w:tbl>
            <w:tblPr>
              <w:tblStyle w:val="affff1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3025"/>
              <w:gridCol w:w="3750"/>
            </w:tblGrid>
            <w:tr w:rsidR="006E2F18" w14:paraId="053CF563" w14:textId="23B8F32C" w:rsidTr="006E2F18">
              <w:tc>
                <w:tcPr>
                  <w:tcW w:w="1597" w:type="dxa"/>
                </w:tcPr>
                <w:p w14:paraId="5BC81FD3" w14:textId="1C85D4ED" w:rsidR="006E2F18" w:rsidRPr="006E2F18" w:rsidRDefault="006E2F18" w:rsidP="006E2F18">
                  <w:pPr>
                    <w:jc w:val="center"/>
                  </w:pPr>
                  <w:r>
                    <w:rPr>
                      <w:rFonts w:hint="eastAsia"/>
                    </w:rPr>
                    <w:t>나이</w:t>
                  </w:r>
                </w:p>
              </w:tc>
              <w:tc>
                <w:tcPr>
                  <w:tcW w:w="3025" w:type="dxa"/>
                </w:tcPr>
                <w:p w14:paraId="2779C310" w14:textId="4C825DFD" w:rsidR="006E2F18" w:rsidRDefault="006E2F1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사이클 수</w:t>
                  </w:r>
                </w:p>
              </w:tc>
              <w:tc>
                <w:tcPr>
                  <w:tcW w:w="3750" w:type="dxa"/>
                </w:tcPr>
                <w:p w14:paraId="0955B18F" w14:textId="30F3F12D" w:rsidR="006E2F18" w:rsidRDefault="006E2F1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총 시간</w:t>
                  </w:r>
                </w:p>
              </w:tc>
            </w:tr>
            <w:tr w:rsidR="006E2F18" w14:paraId="715B0AD5" w14:textId="378974DF" w:rsidTr="006E2F18">
              <w:tc>
                <w:tcPr>
                  <w:tcW w:w="1597" w:type="dxa"/>
                </w:tcPr>
                <w:p w14:paraId="0E9E8FC4" w14:textId="78FEF65B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0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1</w:t>
                  </w:r>
                </w:p>
              </w:tc>
              <w:tc>
                <w:tcPr>
                  <w:tcW w:w="3025" w:type="dxa"/>
                </w:tcPr>
                <w:p w14:paraId="73FDF98A" w14:textId="48FEC1AE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8</w:t>
                  </w:r>
                  <w:r>
                    <w:rPr>
                      <w:rFonts w:cs="Courier New"/>
                      <w:color w:val="auto"/>
                    </w:rPr>
                    <w:t xml:space="preserve"> ~ 10</w:t>
                  </w:r>
                </w:p>
              </w:tc>
              <w:tc>
                <w:tcPr>
                  <w:tcW w:w="3750" w:type="dxa"/>
                </w:tcPr>
                <w:p w14:paraId="2F555226" w14:textId="096FA0DB" w:rsidR="006E2F18" w:rsidRDefault="006E2F1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~ 15</w:t>
                  </w:r>
                  <w:r>
                    <w:rPr>
                      <w:rFonts w:hint="eastAsia"/>
                      <w:noProof/>
                    </w:rPr>
                    <w:t>시간</w:t>
                  </w:r>
                </w:p>
              </w:tc>
            </w:tr>
            <w:tr w:rsidR="006E2F18" w14:paraId="31FA89D9" w14:textId="773D4C0D" w:rsidTr="006E2F18">
              <w:tc>
                <w:tcPr>
                  <w:tcW w:w="1597" w:type="dxa"/>
                </w:tcPr>
                <w:p w14:paraId="4CBB7634" w14:textId="4969C031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2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3</w:t>
                  </w:r>
                </w:p>
              </w:tc>
              <w:tc>
                <w:tcPr>
                  <w:tcW w:w="3025" w:type="dxa"/>
                </w:tcPr>
                <w:p w14:paraId="4EB2873A" w14:textId="1EB1931E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7</w:t>
                  </w:r>
                  <w:r>
                    <w:rPr>
                      <w:noProof/>
                    </w:rPr>
                    <w:t xml:space="preserve"> ~ 9</w:t>
                  </w:r>
                </w:p>
              </w:tc>
              <w:tc>
                <w:tcPr>
                  <w:tcW w:w="3750" w:type="dxa"/>
                </w:tcPr>
                <w:p w14:paraId="059B7D2C" w14:textId="7FB9CDDB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 xml:space="preserve">분 </w:t>
                  </w:r>
                  <w:r>
                    <w:rPr>
                      <w:noProof/>
                    </w:rPr>
                    <w:t>~ 13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  <w:tr w:rsidR="006E2F18" w14:paraId="7D3CC081" w14:textId="391DAA92" w:rsidTr="006E2F18">
              <w:tc>
                <w:tcPr>
                  <w:tcW w:w="1597" w:type="dxa"/>
                </w:tcPr>
                <w:p w14:paraId="73871223" w14:textId="550C06B2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4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6</w:t>
                  </w:r>
                </w:p>
              </w:tc>
              <w:tc>
                <w:tcPr>
                  <w:tcW w:w="3025" w:type="dxa"/>
                </w:tcPr>
                <w:p w14:paraId="1FCFAD6C" w14:textId="5F70E7B0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6</w:t>
                  </w:r>
                  <w:r>
                    <w:rPr>
                      <w:noProof/>
                    </w:rPr>
                    <w:t xml:space="preserve"> ~ 8</w:t>
                  </w:r>
                </w:p>
              </w:tc>
              <w:tc>
                <w:tcPr>
                  <w:tcW w:w="3750" w:type="dxa"/>
                </w:tcPr>
                <w:p w14:paraId="4225759C" w14:textId="655D5B73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9시간 </w:t>
                  </w:r>
                  <w:r>
                    <w:rPr>
                      <w:noProof/>
                    </w:rPr>
                    <w:t>~ 12</w:t>
                  </w:r>
                  <w:r>
                    <w:rPr>
                      <w:rFonts w:hint="eastAsia"/>
                      <w:noProof/>
                    </w:rPr>
                    <w:t>시간</w:t>
                  </w:r>
                </w:p>
              </w:tc>
            </w:tr>
            <w:tr w:rsidR="006E2F18" w14:paraId="4D1EE2DF" w14:textId="321DC1F5" w:rsidTr="006E2F18">
              <w:tc>
                <w:tcPr>
                  <w:tcW w:w="1597" w:type="dxa"/>
                </w:tcPr>
                <w:p w14:paraId="1EB1FE84" w14:textId="1ED463F9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7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14</w:t>
                  </w:r>
                </w:p>
              </w:tc>
              <w:tc>
                <w:tcPr>
                  <w:tcW w:w="3025" w:type="dxa"/>
                </w:tcPr>
                <w:p w14:paraId="2D7DC5ED" w14:textId="7ADD6177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6</w:t>
                  </w:r>
                  <w:r>
                    <w:rPr>
                      <w:noProof/>
                    </w:rPr>
                    <w:t xml:space="preserve"> ~ 7</w:t>
                  </w:r>
                </w:p>
              </w:tc>
              <w:tc>
                <w:tcPr>
                  <w:tcW w:w="3750" w:type="dxa"/>
                </w:tcPr>
                <w:p w14:paraId="3AA69724" w14:textId="154A9356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9시간 </w:t>
                  </w:r>
                  <w:r>
                    <w:rPr>
                      <w:noProof/>
                    </w:rPr>
                    <w:t>~ 10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  <w:tr w:rsidR="006E2F18" w14:paraId="1F44F5A5" w14:textId="24011054" w:rsidTr="006E2F18">
              <w:tc>
                <w:tcPr>
                  <w:tcW w:w="1597" w:type="dxa"/>
                </w:tcPr>
                <w:p w14:paraId="34F273AF" w14:textId="03CB06E6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15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18</w:t>
                  </w:r>
                </w:p>
              </w:tc>
              <w:tc>
                <w:tcPr>
                  <w:tcW w:w="3025" w:type="dxa"/>
                </w:tcPr>
                <w:p w14:paraId="544CBEEA" w14:textId="4411B4C8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 ~ 7</w:t>
                  </w:r>
                </w:p>
              </w:tc>
              <w:tc>
                <w:tcPr>
                  <w:tcW w:w="3750" w:type="dxa"/>
                </w:tcPr>
                <w:p w14:paraId="57DC2E98" w14:textId="252F3ADA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7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 xml:space="preserve">분 </w:t>
                  </w:r>
                  <w:r>
                    <w:rPr>
                      <w:noProof/>
                    </w:rPr>
                    <w:t>~ 10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  <w:tr w:rsidR="006E2F18" w14:paraId="509E84D1" w14:textId="34F47362" w:rsidTr="006E2F18">
              <w:tc>
                <w:tcPr>
                  <w:tcW w:w="1597" w:type="dxa"/>
                </w:tcPr>
                <w:p w14:paraId="33907E3A" w14:textId="14FB3272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19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65</w:t>
                  </w:r>
                </w:p>
              </w:tc>
              <w:tc>
                <w:tcPr>
                  <w:tcW w:w="3025" w:type="dxa"/>
                </w:tcPr>
                <w:p w14:paraId="49475541" w14:textId="0C83B4C9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5</w:t>
                  </w:r>
                  <w:r>
                    <w:rPr>
                      <w:noProof/>
                    </w:rPr>
                    <w:t xml:space="preserve"> ~ 6</w:t>
                  </w:r>
                </w:p>
              </w:tc>
              <w:tc>
                <w:tcPr>
                  <w:tcW w:w="3750" w:type="dxa"/>
                </w:tcPr>
                <w:p w14:paraId="20FB3B3D" w14:textId="77891F80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7시간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 xml:space="preserve">분 </w:t>
                  </w:r>
                  <w:r>
                    <w:rPr>
                      <w:noProof/>
                    </w:rPr>
                    <w:t>~ 9</w:t>
                  </w:r>
                  <w:r>
                    <w:rPr>
                      <w:rFonts w:hint="eastAsia"/>
                      <w:noProof/>
                    </w:rPr>
                    <w:t>시간</w:t>
                  </w:r>
                </w:p>
              </w:tc>
            </w:tr>
            <w:tr w:rsidR="006E2F18" w14:paraId="0F2BE77A" w14:textId="611C5552" w:rsidTr="006E2F18">
              <w:tc>
                <w:tcPr>
                  <w:tcW w:w="1597" w:type="dxa"/>
                </w:tcPr>
                <w:p w14:paraId="6C5A1679" w14:textId="09E6B074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other</w:t>
                  </w:r>
                </w:p>
              </w:tc>
              <w:tc>
                <w:tcPr>
                  <w:tcW w:w="3025" w:type="dxa"/>
                </w:tcPr>
                <w:p w14:paraId="571D03E9" w14:textId="33BB3C1E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5</w:t>
                  </w:r>
                </w:p>
              </w:tc>
              <w:tc>
                <w:tcPr>
                  <w:tcW w:w="3750" w:type="dxa"/>
                </w:tcPr>
                <w:p w14:paraId="1702138B" w14:textId="4E9D15B6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7시간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</w:tbl>
          <w:p w14:paraId="08078C49" w14:textId="776178A2" w:rsidR="006E2F18" w:rsidRPr="00F66A50" w:rsidRDefault="006E2F18" w:rsidP="00F66A50">
            <w:pPr>
              <w:contextualSpacing w:val="0"/>
              <w:rPr>
                <w:noProof/>
              </w:rPr>
            </w:pPr>
          </w:p>
        </w:tc>
      </w:tr>
      <w:tr w:rsidR="00F61DF9" w:rsidRPr="000E4072" w14:paraId="01934F72" w14:textId="77777777" w:rsidTr="00F61DF9">
        <w:tc>
          <w:tcPr>
            <w:tcW w:w="9355" w:type="dxa"/>
            <w:tcMar>
              <w:top w:w="216" w:type="dxa"/>
            </w:tcMar>
          </w:tcPr>
          <w:p w14:paraId="07725374" w14:textId="77777777" w:rsidR="001169AE" w:rsidRPr="000E4072" w:rsidRDefault="001169AE" w:rsidP="001169AE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하단 내비게이션 바</w:t>
            </w:r>
          </w:p>
          <w:p w14:paraId="47F82C35" w14:textId="7F83C722" w:rsidR="001169AE" w:rsidRPr="000E4072" w:rsidRDefault="001169AE" w:rsidP="001169AE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캘린더,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알람 설정,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수면 통계,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프로필</w:t>
            </w:r>
            <w:r>
              <w:rPr>
                <w:noProof/>
              </w:rPr>
              <w:t xml:space="preserve"> 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2C3F19">
              <w:rPr>
                <w:rStyle w:val="ad"/>
                <w:rFonts w:hint="eastAsia"/>
                <w:noProof/>
              </w:rPr>
              <w:t>하단 아래에 버튼 누르면 이동</w:t>
            </w:r>
          </w:p>
          <w:p w14:paraId="16C4C765" w14:textId="3DAB35DE" w:rsidR="001169AE" w:rsidRDefault="00D56A5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캘린더 </w:t>
            </w:r>
            <w:r>
              <w:rPr>
                <w:noProof/>
              </w:rPr>
              <w:t xml:space="preserve">: </w:t>
            </w:r>
            <w:r w:rsidR="00B72E9D">
              <w:rPr>
                <w:rFonts w:hint="eastAsia"/>
                <w:noProof/>
              </w:rPr>
              <w:t xml:space="preserve">캘린더를 보여주고 </w:t>
            </w:r>
            <w:r w:rsidR="00B72E9D">
              <w:rPr>
                <w:noProof/>
              </w:rPr>
              <w:t xml:space="preserve">TODO-List </w:t>
            </w:r>
            <w:r w:rsidR="00B72E9D">
              <w:rPr>
                <w:rFonts w:hint="eastAsia"/>
                <w:noProof/>
              </w:rPr>
              <w:t>나열,</w:t>
            </w:r>
            <w:r w:rsidR="00B72E9D">
              <w:rPr>
                <w:noProof/>
              </w:rPr>
              <w:t xml:space="preserve"> </w:t>
            </w:r>
            <w:r w:rsidR="00B72E9D">
              <w:rPr>
                <w:rFonts w:hint="eastAsia"/>
                <w:noProof/>
              </w:rPr>
              <w:t>설정,</w:t>
            </w:r>
            <w:r w:rsidR="00B72E9D">
              <w:rPr>
                <w:noProof/>
              </w:rPr>
              <w:t xml:space="preserve"> </w:t>
            </w:r>
            <w:r w:rsidR="00B72E9D">
              <w:rPr>
                <w:rFonts w:hint="eastAsia"/>
                <w:noProof/>
              </w:rPr>
              <w:t>알람 울리면서 연동</w:t>
            </w:r>
          </w:p>
          <w:p w14:paraId="36CB9DE0" w14:textId="64FDA1C9" w:rsidR="00B72E9D" w:rsidRDefault="00B72E9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알람 설정 </w:t>
            </w:r>
            <w:r>
              <w:rPr>
                <w:noProof/>
              </w:rPr>
              <w:t xml:space="preserve">: </w:t>
            </w:r>
            <w:r w:rsidR="00046020">
              <w:rPr>
                <w:rFonts w:hint="eastAsia"/>
                <w:noProof/>
              </w:rPr>
              <w:t>램수면 시간 안내,</w:t>
            </w:r>
            <w:r w:rsidR="00046020">
              <w:rPr>
                <w:noProof/>
              </w:rPr>
              <w:t xml:space="preserve"> </w:t>
            </w:r>
            <w:r w:rsidR="00046020">
              <w:rPr>
                <w:rFonts w:hint="eastAsia"/>
                <w:noProof/>
              </w:rPr>
              <w:t>알람 설정</w:t>
            </w:r>
          </w:p>
          <w:p w14:paraId="4C839175" w14:textId="2C205C25" w:rsidR="00B72E9D" w:rsidRDefault="00B72E9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수면 통계 </w:t>
            </w:r>
            <w:r>
              <w:rPr>
                <w:noProof/>
              </w:rPr>
              <w:t xml:space="preserve">: </w:t>
            </w:r>
            <w:r w:rsidR="00046020">
              <w:rPr>
                <w:rFonts w:hint="eastAsia"/>
                <w:noProof/>
              </w:rPr>
              <w:t>평균 수면 시간 통계 안내</w:t>
            </w:r>
          </w:p>
          <w:p w14:paraId="3143C149" w14:textId="19529E43" w:rsidR="00B72E9D" w:rsidRDefault="00B72E9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프로필 </w:t>
            </w:r>
            <w:r>
              <w:rPr>
                <w:noProof/>
              </w:rPr>
              <w:t>:</w:t>
            </w:r>
            <w:r w:rsidR="00046020">
              <w:rPr>
                <w:rFonts w:hint="eastAsia"/>
                <w:noProof/>
              </w:rPr>
              <w:t xml:space="preserve"> 유저 프로필,</w:t>
            </w:r>
            <w:r w:rsidR="00046020">
              <w:rPr>
                <w:noProof/>
              </w:rPr>
              <w:t xml:space="preserve"> </w:t>
            </w:r>
            <w:r w:rsidR="00046020">
              <w:rPr>
                <w:rFonts w:hint="eastAsia"/>
                <w:noProof/>
              </w:rPr>
              <w:t>설정</w:t>
            </w:r>
          </w:p>
          <w:p w14:paraId="7ADFBBD9" w14:textId="77777777" w:rsidR="001169AE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8EE84ED" w14:textId="28C9E76E" w:rsidR="001169AE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4C02D04" w14:textId="3B8BEC4A" w:rsidR="0097552C" w:rsidRDefault="0097552C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037B69F6" w14:textId="13674079" w:rsidR="0097552C" w:rsidRPr="000E4072" w:rsidRDefault="0097552C" w:rsidP="0097552C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알람 설정</w:t>
            </w:r>
          </w:p>
          <w:p w14:paraId="309CB0F9" w14:textId="5F0995EA" w:rsidR="0097552C" w:rsidRDefault="0097552C" w:rsidP="0097552C">
            <w:pPr>
              <w:pStyle w:val="21"/>
              <w:contextualSpacing w:val="0"/>
              <w:outlineLvl w:val="1"/>
              <w:rPr>
                <w:rStyle w:val="ad"/>
              </w:rPr>
            </w:pPr>
            <w:r>
              <w:rPr>
                <w:rFonts w:hint="eastAsia"/>
                <w:noProof/>
                <w:lang w:val="ko-KR" w:bidi="ko-KR"/>
              </w:rPr>
              <w:t>램수면 시간 안내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잘 시간과,</w:t>
            </w:r>
            <w:r>
              <w:rPr>
                <w:rStyle w:val="ad"/>
              </w:rPr>
              <w:t xml:space="preserve"> </w:t>
            </w:r>
            <w:r>
              <w:rPr>
                <w:rStyle w:val="ad"/>
                <w:rFonts w:hint="eastAsia"/>
              </w:rPr>
              <w:t>일어날 시간 설정해서 알람까지 이어지기</w:t>
            </w:r>
          </w:p>
          <w:p w14:paraId="0DC92134" w14:textId="77777777" w:rsidR="00585ED6" w:rsidRPr="000E4072" w:rsidRDefault="00585ED6" w:rsidP="0097552C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</w:p>
          <w:p w14:paraId="5EBE18D1" w14:textId="5A85A0F1" w:rsidR="00445447" w:rsidRDefault="00445447" w:rsidP="00445447">
            <w:pPr>
              <w:pStyle w:val="afff5"/>
              <w:numPr>
                <w:ilvl w:val="0"/>
                <w:numId w:val="2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잘 시간을 설정하면 깰 시간을 추천을 하고 나열해서 보여준다.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시간을 누르면 알람설정 다이얼로그로 이동 </w:t>
            </w:r>
            <w:r>
              <w:rPr>
                <w:noProof/>
              </w:rPr>
              <w:t xml:space="preserve">-&gt; </w:t>
            </w:r>
            <w:r w:rsidR="000716AE">
              <w:rPr>
                <w:rFonts w:hint="eastAsia"/>
                <w:noProof/>
              </w:rPr>
              <w:t>누른 시간(깰 시간)</w:t>
            </w:r>
            <w:r w:rsidR="000716AE">
              <w:rPr>
                <w:noProof/>
              </w:rPr>
              <w:t xml:space="preserve"> default</w:t>
            </w:r>
          </w:p>
          <w:p w14:paraId="537C34FC" w14:textId="77777777" w:rsidR="00585ED6" w:rsidRPr="00445447" w:rsidRDefault="00585ED6" w:rsidP="00585ED6">
            <w:pPr>
              <w:pStyle w:val="afff5"/>
              <w:ind w:left="760"/>
              <w:rPr>
                <w:rFonts w:hint="eastAsia"/>
                <w:noProof/>
              </w:rPr>
            </w:pPr>
          </w:p>
          <w:p w14:paraId="18FE9462" w14:textId="2ED3A308" w:rsidR="00445447" w:rsidRPr="00445447" w:rsidRDefault="00445447" w:rsidP="00445447">
            <w:pPr>
              <w:pStyle w:val="afff5"/>
              <w:numPr>
                <w:ilvl w:val="0"/>
                <w:numId w:val="2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깰 시간을 설정하면 잘 시간을 추천을 하고 나열해서 보여준다.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시간을 누르면 알람설정 다이얼로그로 이동</w:t>
            </w:r>
            <w:r w:rsidR="000716AE">
              <w:rPr>
                <w:rFonts w:hint="eastAsia"/>
                <w:noProof/>
              </w:rPr>
              <w:t xml:space="preserve"> </w:t>
            </w:r>
            <w:r w:rsidR="000716AE">
              <w:rPr>
                <w:noProof/>
              </w:rPr>
              <w:t xml:space="preserve">-&gt; </w:t>
            </w:r>
            <w:r w:rsidR="000716AE">
              <w:rPr>
                <w:rFonts w:hint="eastAsia"/>
                <w:noProof/>
              </w:rPr>
              <w:t>누른 시간(깰 시간)</w:t>
            </w:r>
            <w:r w:rsidR="000716AE">
              <w:rPr>
                <w:noProof/>
              </w:rPr>
              <w:t xml:space="preserve"> default</w:t>
            </w:r>
          </w:p>
          <w:p w14:paraId="0B3F4C5B" w14:textId="77777777" w:rsidR="006515BD" w:rsidRPr="00445447" w:rsidRDefault="006515BD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F61E436" w14:textId="28E45460" w:rsidR="00445447" w:rsidRPr="000716AE" w:rsidRDefault="000716AE" w:rsidP="00585ED6">
            <w:pPr>
              <w:pStyle w:val="31"/>
              <w:numPr>
                <w:ilvl w:val="0"/>
                <w:numId w:val="20"/>
              </w:numPr>
              <w:contextualSpacing w:val="0"/>
              <w:outlineLvl w:val="2"/>
              <w:rPr>
                <w:b w:val="0"/>
                <w:bCs/>
                <w:noProof/>
              </w:rPr>
            </w:pPr>
            <w:r w:rsidRPr="000716AE">
              <w:rPr>
                <w:rFonts w:hint="eastAsia"/>
                <w:b w:val="0"/>
                <w:bCs/>
                <w:noProof/>
              </w:rPr>
              <w:t>현재 시간 기준 잠들면 버튼</w:t>
            </w:r>
            <w:r w:rsidRPr="000716AE">
              <w:rPr>
                <w:b w:val="0"/>
                <w:bCs/>
                <w:noProof/>
              </w:rPr>
              <w:t xml:space="preserve"> </w:t>
            </w:r>
            <w:r w:rsidRPr="000716AE">
              <w:rPr>
                <w:rFonts w:hint="eastAsia"/>
                <w:b w:val="0"/>
                <w:bCs/>
                <w:noProof/>
              </w:rPr>
              <w:t>-</w:t>
            </w:r>
            <w:r w:rsidRPr="000716AE">
              <w:rPr>
                <w:b w:val="0"/>
                <w:bCs/>
                <w:noProof/>
              </w:rPr>
              <w:t xml:space="preserve">&gt; </w:t>
            </w:r>
            <w:r w:rsidRPr="000716AE">
              <w:rPr>
                <w:rFonts w:hint="eastAsia"/>
                <w:b w:val="0"/>
                <w:bCs/>
                <w:noProof/>
              </w:rPr>
              <w:t>추천 시간 안내 기능</w:t>
            </w:r>
          </w:p>
          <w:p w14:paraId="67365735" w14:textId="77777777" w:rsidR="00445447" w:rsidRPr="00445447" w:rsidRDefault="00445447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312F879D" w14:textId="77777777" w:rsidR="001169AE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2A67BEFE" w14:textId="3DAD01EC" w:rsidR="00242048" w:rsidRPr="000E4072" w:rsidRDefault="004C464D" w:rsidP="00242048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알람 구현</w:t>
            </w:r>
          </w:p>
          <w:p w14:paraId="6916E3D2" w14:textId="3A38B4F6" w:rsidR="00242048" w:rsidRPr="000E4072" w:rsidRDefault="00EB1D65" w:rsidP="00242048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알람과 알람 화면 구현</w:t>
            </w:r>
            <w:r w:rsidR="00242048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T</w:t>
            </w:r>
            <w:r>
              <w:rPr>
                <w:rStyle w:val="ad"/>
              </w:rPr>
              <w:t>odo List</w:t>
            </w:r>
            <w:r>
              <w:rPr>
                <w:rStyle w:val="ad"/>
                <w:rFonts w:hint="eastAsia"/>
              </w:rPr>
              <w:t>가 나오고 시간이 나오는 화면.</w:t>
            </w:r>
          </w:p>
          <w:p w14:paraId="1D81B087" w14:textId="77777777" w:rsidR="00D56A5D" w:rsidRDefault="00D56A5D" w:rsidP="006515BD">
            <w:pPr>
              <w:pStyle w:val="31"/>
              <w:contextualSpacing w:val="0"/>
              <w:outlineLvl w:val="2"/>
              <w:rPr>
                <w:b w:val="0"/>
                <w:bCs/>
                <w:noProof/>
              </w:rPr>
            </w:pPr>
          </w:p>
          <w:p w14:paraId="0094FD93" w14:textId="54162C44" w:rsidR="000300B7" w:rsidRPr="006515BD" w:rsidRDefault="006515BD" w:rsidP="00585ED6">
            <w:pPr>
              <w:pStyle w:val="31"/>
              <w:numPr>
                <w:ilvl w:val="0"/>
                <w:numId w:val="23"/>
              </w:numPr>
              <w:contextualSpacing w:val="0"/>
              <w:outlineLvl w:val="2"/>
              <w:rPr>
                <w:b w:val="0"/>
                <w:bCs/>
                <w:noProof/>
              </w:rPr>
            </w:pPr>
            <w:r>
              <w:rPr>
                <w:rFonts w:hint="eastAsia"/>
                <w:b w:val="0"/>
                <w:bCs/>
                <w:noProof/>
              </w:rPr>
              <w:t>알람설정 다이얼로그에서 알람</w:t>
            </w:r>
            <w:r w:rsidR="000300B7">
              <w:rPr>
                <w:rFonts w:hint="eastAsia"/>
                <w:b w:val="0"/>
                <w:bCs/>
                <w:noProof/>
              </w:rPr>
              <w:t>을 설정하면서 잘 시간을 D</w:t>
            </w:r>
            <w:r w:rsidR="000300B7">
              <w:rPr>
                <w:b w:val="0"/>
                <w:bCs/>
                <w:noProof/>
              </w:rPr>
              <w:t xml:space="preserve">B </w:t>
            </w:r>
            <w:r w:rsidR="000300B7">
              <w:rPr>
                <w:rFonts w:hint="eastAsia"/>
                <w:b w:val="0"/>
                <w:bCs/>
                <w:noProof/>
              </w:rPr>
              <w:t>s</w:t>
            </w:r>
            <w:r w:rsidR="000300B7">
              <w:rPr>
                <w:b w:val="0"/>
                <w:bCs/>
                <w:noProof/>
              </w:rPr>
              <w:t>leep_Time table</w:t>
            </w:r>
            <w:r w:rsidR="000300B7">
              <w:rPr>
                <w:rFonts w:hint="eastAsia"/>
                <w:b w:val="0"/>
                <w:bCs/>
                <w:noProof/>
              </w:rPr>
              <w:t>에 저장.</w:t>
            </w:r>
            <w:r w:rsidR="00EB1D65">
              <w:rPr>
                <w:rFonts w:hint="eastAsia"/>
                <w:b w:val="0"/>
                <w:bCs/>
                <w:noProof/>
              </w:rPr>
              <w:t xml:space="preserve"> </w:t>
            </w:r>
            <w:r w:rsidR="000300B7">
              <w:rPr>
                <w:rFonts w:hint="eastAsia"/>
                <w:b w:val="0"/>
                <w:bCs/>
                <w:noProof/>
              </w:rPr>
              <w:t>(</w:t>
            </w:r>
            <w:r w:rsidR="000300B7">
              <w:rPr>
                <w:b w:val="0"/>
                <w:bCs/>
                <w:noProof/>
              </w:rPr>
              <w:t>ID(</w:t>
            </w:r>
            <w:r w:rsidR="000300B7">
              <w:rPr>
                <w:rFonts w:hint="eastAsia"/>
                <w:b w:val="0"/>
                <w:bCs/>
                <w:noProof/>
              </w:rPr>
              <w:t>자동으로 높아지게)</w:t>
            </w:r>
            <w:r w:rsidR="000300B7">
              <w:rPr>
                <w:b w:val="0"/>
                <w:bCs/>
                <w:noProof/>
              </w:rPr>
              <w:t xml:space="preserve">, </w:t>
            </w:r>
            <w:r w:rsidR="000300B7">
              <w:rPr>
                <w:rFonts w:hint="eastAsia"/>
                <w:b w:val="0"/>
                <w:bCs/>
                <w:noProof/>
              </w:rPr>
              <w:t>잘 시간,</w:t>
            </w:r>
            <w:r w:rsidR="000300B7">
              <w:rPr>
                <w:b w:val="0"/>
                <w:bCs/>
                <w:noProof/>
              </w:rPr>
              <w:t xml:space="preserve"> </w:t>
            </w:r>
            <w:r w:rsidR="000300B7">
              <w:rPr>
                <w:rFonts w:hint="eastAsia"/>
                <w:b w:val="0"/>
                <w:bCs/>
                <w:noProof/>
              </w:rPr>
              <w:t>자는지 깨는지 구분(</w:t>
            </w:r>
            <w:r w:rsidR="000300B7">
              <w:rPr>
                <w:b w:val="0"/>
                <w:bCs/>
                <w:noProof/>
              </w:rPr>
              <w:t>fasle)</w:t>
            </w:r>
            <w:r w:rsidR="00EB1D65">
              <w:rPr>
                <w:b w:val="0"/>
                <w:bCs/>
                <w:noProof/>
              </w:rPr>
              <w:t xml:space="preserve">) </w:t>
            </w:r>
            <w:r w:rsidR="00EB1D65">
              <w:rPr>
                <w:rFonts w:hint="eastAsia"/>
                <w:b w:val="0"/>
                <w:bCs/>
                <w:noProof/>
              </w:rPr>
              <w:t>저장.</w:t>
            </w:r>
          </w:p>
          <w:p w14:paraId="6594DF34" w14:textId="77777777" w:rsidR="00EB1D65" w:rsidRDefault="00EB1D65" w:rsidP="00242048">
            <w:pPr>
              <w:rPr>
                <w:noProof/>
              </w:rPr>
            </w:pPr>
          </w:p>
          <w:p w14:paraId="6CA55433" w14:textId="3591F4DF" w:rsidR="004C464D" w:rsidRDefault="004C464D" w:rsidP="00585ED6">
            <w:pPr>
              <w:pStyle w:val="afff5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정해진 시간에 알람이 울리면서 새로운 화면이 나옴.</w:t>
            </w:r>
          </w:p>
          <w:p w14:paraId="7F48541B" w14:textId="11109B33" w:rsidR="00F66A50" w:rsidRDefault="004C464D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화면이 나오면서 그날의 할일을 현재 시간과 같이 보여줌.</w:t>
            </w:r>
          </w:p>
          <w:p w14:paraId="00280320" w14:textId="509F61DA" w:rsidR="00EB1D65" w:rsidRDefault="00EB1D65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노래도 틀어줌</w:t>
            </w:r>
          </w:p>
          <w:p w14:paraId="326F378C" w14:textId="77777777" w:rsidR="00EB1D65" w:rsidRDefault="00EB1D65" w:rsidP="00F61DF9">
            <w:pPr>
              <w:rPr>
                <w:noProof/>
              </w:rPr>
            </w:pPr>
          </w:p>
          <w:p w14:paraId="6FCD1CB4" w14:textId="5BB18FCD" w:rsidR="00F42706" w:rsidRPr="00EB1D65" w:rsidRDefault="00F42706" w:rsidP="00585ED6">
            <w:pPr>
              <w:pStyle w:val="afff5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알람</w:t>
            </w:r>
            <w:r w:rsidR="00EB1D65">
              <w:rPr>
                <w:rFonts w:hint="eastAsia"/>
                <w:noProof/>
              </w:rPr>
              <w:t>을 끄면서(꺼지면서)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>에</w:t>
            </w:r>
            <w:r w:rsidR="006515BD">
              <w:rPr>
                <w:rFonts w:hint="eastAsia"/>
                <w:noProof/>
              </w:rPr>
              <w:t xml:space="preserve"> 알람 꺼진</w:t>
            </w:r>
            <w:r>
              <w:rPr>
                <w:rFonts w:hint="eastAsia"/>
                <w:noProof/>
              </w:rPr>
              <w:t xml:space="preserve"> 시간 저장.</w:t>
            </w:r>
            <w:r w:rsidR="00EB1D65">
              <w:rPr>
                <w:noProof/>
              </w:rPr>
              <w:t xml:space="preserve"> </w:t>
            </w:r>
            <w:r w:rsidR="00EB1D65" w:rsidRPr="00EB1D65">
              <w:rPr>
                <w:rFonts w:hint="eastAsia"/>
                <w:noProof/>
              </w:rPr>
              <w:t>(</w:t>
            </w:r>
            <w:r w:rsidR="00EB1D65" w:rsidRPr="00EB1D65">
              <w:rPr>
                <w:noProof/>
              </w:rPr>
              <w:t>ID(</w:t>
            </w:r>
            <w:r w:rsidR="00EB1D65" w:rsidRPr="00EB1D65">
              <w:rPr>
                <w:rFonts w:hint="eastAsia"/>
                <w:noProof/>
              </w:rPr>
              <w:t>자동으로 높아지게)</w:t>
            </w:r>
            <w:r w:rsidR="00EB1D65" w:rsidRPr="00EB1D65">
              <w:rPr>
                <w:noProof/>
              </w:rPr>
              <w:t xml:space="preserve">, </w:t>
            </w:r>
            <w:r w:rsidR="00EB1D65">
              <w:rPr>
                <w:rFonts w:hint="eastAsia"/>
                <w:noProof/>
              </w:rPr>
              <w:t>깬</w:t>
            </w:r>
            <w:r w:rsidR="00EB1D65" w:rsidRPr="00EB1D65">
              <w:rPr>
                <w:rFonts w:hint="eastAsia"/>
                <w:noProof/>
              </w:rPr>
              <w:t xml:space="preserve"> 시간,</w:t>
            </w:r>
            <w:r w:rsidR="00EB1D65" w:rsidRPr="00EB1D65">
              <w:rPr>
                <w:noProof/>
              </w:rPr>
              <w:t xml:space="preserve"> </w:t>
            </w:r>
            <w:r w:rsidR="00EB1D65" w:rsidRPr="00EB1D65">
              <w:rPr>
                <w:rFonts w:hint="eastAsia"/>
                <w:noProof/>
              </w:rPr>
              <w:t>자는지 깨는지 구분(</w:t>
            </w:r>
            <w:r w:rsidR="00EB1D65">
              <w:rPr>
                <w:noProof/>
              </w:rPr>
              <w:t>TRUE</w:t>
            </w:r>
            <w:r w:rsidR="00EB1D65" w:rsidRPr="00EB1D65">
              <w:rPr>
                <w:noProof/>
              </w:rPr>
              <w:t>))</w:t>
            </w:r>
          </w:p>
          <w:p w14:paraId="770BB4E8" w14:textId="79AC38DD" w:rsidR="00F66A50" w:rsidRPr="00EB1D65" w:rsidRDefault="00F66A50" w:rsidP="00F61DF9">
            <w:pPr>
              <w:rPr>
                <w:noProof/>
              </w:rPr>
            </w:pPr>
          </w:p>
          <w:p w14:paraId="5F0E664D" w14:textId="46778717" w:rsidR="001169AE" w:rsidRDefault="001169AE" w:rsidP="00F61DF9">
            <w:pPr>
              <w:rPr>
                <w:noProof/>
              </w:rPr>
            </w:pPr>
          </w:p>
          <w:p w14:paraId="28F0F223" w14:textId="77777777" w:rsidR="001169AE" w:rsidRPr="000E4072" w:rsidRDefault="001169AE" w:rsidP="001169AE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ODO List </w:t>
            </w:r>
            <w:r>
              <w:rPr>
                <w:rFonts w:hint="eastAsia"/>
                <w:noProof/>
              </w:rPr>
              <w:t>캘린더 구현</w:t>
            </w:r>
          </w:p>
          <w:p w14:paraId="3E85EE53" w14:textId="3709B470" w:rsidR="001169AE" w:rsidRDefault="001169AE" w:rsidP="001169AE">
            <w:pPr>
              <w:pStyle w:val="21"/>
              <w:contextualSpacing w:val="0"/>
              <w:outlineLvl w:val="1"/>
              <w:rPr>
                <w:rStyle w:val="ad"/>
              </w:rPr>
            </w:pPr>
            <w:r>
              <w:rPr>
                <w:rFonts w:hint="eastAsia"/>
                <w:noProof/>
              </w:rPr>
              <w:t>하루 할일 정리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날짜를 눌러서 해야 할 일 추가 화면</w:t>
            </w:r>
            <w:r w:rsidR="00A05169">
              <w:rPr>
                <w:rStyle w:val="ad"/>
                <w:rFonts w:hint="eastAsia"/>
              </w:rPr>
              <w:t xml:space="preserve"> 제공.</w:t>
            </w:r>
          </w:p>
          <w:p w14:paraId="0A5C0EB3" w14:textId="77777777" w:rsidR="00585ED6" w:rsidRPr="000E4072" w:rsidRDefault="00585ED6" w:rsidP="001169AE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3314B62D" w14:textId="08AC8C9F" w:rsidR="001169AE" w:rsidRDefault="001169AE" w:rsidP="00585ED6">
            <w:pPr>
              <w:pStyle w:val="afff5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ataBase</w:t>
            </w:r>
            <w:r>
              <w:rPr>
                <w:rFonts w:hint="eastAsia"/>
                <w:noProof/>
              </w:rPr>
              <w:t>를 사용해서 날짜에 따른 하루 할일을 만들기.</w:t>
            </w:r>
          </w:p>
          <w:p w14:paraId="5E9B6DF3" w14:textId="77777777" w:rsidR="00585ED6" w:rsidRDefault="00585ED6" w:rsidP="00585ED6">
            <w:pPr>
              <w:pStyle w:val="afff5"/>
              <w:ind w:left="760"/>
              <w:rPr>
                <w:rFonts w:hint="eastAsia"/>
                <w:noProof/>
              </w:rPr>
            </w:pPr>
          </w:p>
          <w:p w14:paraId="7BA10D99" w14:textId="0FB98D29" w:rsidR="00A05169" w:rsidRDefault="00F3119D" w:rsidP="00585ED6">
            <w:pPr>
              <w:pStyle w:val="afff5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날짜를</w:t>
            </w:r>
            <w:r w:rsidR="0067513D">
              <w:rPr>
                <w:rFonts w:hint="eastAsia"/>
                <w:noProof/>
              </w:rPr>
              <w:t xml:space="preserve"> 클릭하면</w:t>
            </w:r>
            <w:r>
              <w:rPr>
                <w:rFonts w:hint="eastAsia"/>
                <w:noProof/>
              </w:rPr>
              <w:t xml:space="preserve"> </w:t>
            </w:r>
            <w:r w:rsidR="00A05169">
              <w:rPr>
                <w:rFonts w:hint="eastAsia"/>
                <w:noProof/>
              </w:rPr>
              <w:t>새로운 화면에서 해야 할 일을 나열하기.</w:t>
            </w:r>
          </w:p>
          <w:p w14:paraId="0D33872F" w14:textId="64F7FF81" w:rsidR="00A05169" w:rsidRDefault="00A05169" w:rsidP="00585ED6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>에서 정보 가져와서 나열.</w:t>
            </w:r>
          </w:p>
          <w:p w14:paraId="364A125E" w14:textId="0E204446" w:rsidR="000716AE" w:rsidRPr="00A05169" w:rsidRDefault="000716AE" w:rsidP="00A05169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단 정보를 가져올 때 캘린더와 동일 날짜를 가져오고 </w:t>
            </w:r>
            <w:r w:rsidR="00F42706">
              <w:rPr>
                <w:rFonts w:hint="eastAsia"/>
                <w:noProof/>
              </w:rPr>
              <w:t xml:space="preserve">배치 순서는 </w:t>
            </w:r>
            <w:r w:rsidR="00F42706">
              <w:rPr>
                <w:noProof/>
              </w:rPr>
              <w:t>id</w:t>
            </w:r>
            <w:r w:rsidR="00F42706">
              <w:rPr>
                <w:rFonts w:hint="eastAsia"/>
                <w:noProof/>
              </w:rPr>
              <w:t>값이 작을수록(먼저 추가 된 것</w:t>
            </w:r>
            <w:r w:rsidR="00F42706">
              <w:rPr>
                <w:noProof/>
              </w:rPr>
              <w:t xml:space="preserve">) </w:t>
            </w:r>
            <w:r w:rsidR="00F42706">
              <w:rPr>
                <w:rFonts w:hint="eastAsia"/>
                <w:noProof/>
              </w:rPr>
              <w:t>위로 오도록 배치.</w:t>
            </w:r>
          </w:p>
          <w:p w14:paraId="0B33D3B6" w14:textId="77777777" w:rsidR="00F42706" w:rsidRDefault="00F42706" w:rsidP="001169AE">
            <w:pPr>
              <w:rPr>
                <w:noProof/>
              </w:rPr>
            </w:pPr>
          </w:p>
          <w:p w14:paraId="109016AA" w14:textId="4099B91F" w:rsidR="0067513D" w:rsidRDefault="000716AE" w:rsidP="00585ED6">
            <w:pPr>
              <w:pStyle w:val="afff5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ODO </w:t>
            </w:r>
            <w:r>
              <w:rPr>
                <w:rFonts w:hint="eastAsia"/>
                <w:noProof/>
              </w:rPr>
              <w:t xml:space="preserve">추가 버튼 클릭하면 정보를 입력 받고 </w:t>
            </w:r>
            <w:r w:rsidR="00F3119D">
              <w:rPr>
                <w:noProof/>
              </w:rPr>
              <w:t>(</w:t>
            </w:r>
            <w:r>
              <w:rPr>
                <w:noProof/>
              </w:rPr>
              <w:t>id(</w:t>
            </w:r>
            <w:r>
              <w:rPr>
                <w:rFonts w:hint="eastAsia"/>
                <w:noProof/>
              </w:rPr>
              <w:t>자동으로 추가되도록</w:t>
            </w:r>
            <w:r>
              <w:rPr>
                <w:noProof/>
              </w:rPr>
              <w:t xml:space="preserve">), </w:t>
            </w:r>
            <w:r>
              <w:rPr>
                <w:rFonts w:hint="eastAsia"/>
                <w:noProof/>
              </w:rPr>
              <w:t xml:space="preserve">캘린더 </w:t>
            </w:r>
            <w:r w:rsidR="00F3119D">
              <w:rPr>
                <w:rFonts w:hint="eastAsia"/>
                <w:noProof/>
              </w:rPr>
              <w:t>날짜,</w:t>
            </w:r>
            <w:r w:rsidR="00F3119D">
              <w:rPr>
                <w:noProof/>
              </w:rPr>
              <w:t xml:space="preserve"> </w:t>
            </w:r>
            <w:r w:rsidR="00F3119D">
              <w:rPr>
                <w:rFonts w:hint="eastAsia"/>
                <w:noProof/>
              </w:rPr>
              <w:t xml:space="preserve">할일 </w:t>
            </w:r>
            <w:r>
              <w:rPr>
                <w:rFonts w:hint="eastAsia"/>
                <w:noProof/>
              </w:rPr>
              <w:t>내용</w:t>
            </w:r>
            <w:r w:rsidR="00F3119D">
              <w:rPr>
                <w:rFonts w:hint="eastAsia"/>
                <w:noProof/>
              </w:rPr>
              <w:t>)튜플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DB)</w:t>
            </w:r>
            <w:r w:rsidR="00F3119D">
              <w:rPr>
                <w:rFonts w:hint="eastAsia"/>
                <w:noProof/>
              </w:rPr>
              <w:t xml:space="preserve"> 추가.</w:t>
            </w:r>
          </w:p>
          <w:p w14:paraId="0957A1A1" w14:textId="77777777" w:rsidR="001169AE" w:rsidRPr="000716AE" w:rsidRDefault="001169AE" w:rsidP="001169AE">
            <w:pPr>
              <w:rPr>
                <w:noProof/>
              </w:rPr>
            </w:pPr>
          </w:p>
          <w:p w14:paraId="33E3F83C" w14:textId="77777777" w:rsidR="00242048" w:rsidRDefault="00242048" w:rsidP="00242048">
            <w:pPr>
              <w:rPr>
                <w:noProof/>
              </w:rPr>
            </w:pPr>
          </w:p>
          <w:p w14:paraId="77609E6E" w14:textId="164CA08B" w:rsidR="00242048" w:rsidRPr="000E4072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수면 통계</w:t>
            </w:r>
          </w:p>
          <w:p w14:paraId="71849E33" w14:textId="32340E8E" w:rsidR="00A05169" w:rsidRDefault="001169AE" w:rsidP="00242048">
            <w:pPr>
              <w:pStyle w:val="21"/>
              <w:contextualSpacing w:val="0"/>
              <w:outlineLvl w:val="1"/>
              <w:rPr>
                <w:rStyle w:val="ad"/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평균 수면 시간 측정</w:t>
            </w:r>
            <w:r w:rsidR="00242048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2C3F19">
              <w:rPr>
                <w:rStyle w:val="ad"/>
                <w:rFonts w:hint="eastAsia"/>
                <w:noProof/>
              </w:rPr>
              <w:t>평균 수면시간,</w:t>
            </w:r>
            <w:r w:rsidR="00A05169">
              <w:rPr>
                <w:rStyle w:val="ad"/>
                <w:rFonts w:hint="eastAsia"/>
                <w:noProof/>
              </w:rPr>
              <w:t xml:space="preserve"> </w:t>
            </w:r>
          </w:p>
          <w:p w14:paraId="121F2CA3" w14:textId="77777777" w:rsidR="007834D7" w:rsidRPr="00A05169" w:rsidRDefault="007834D7" w:rsidP="00242048">
            <w:pPr>
              <w:pStyle w:val="21"/>
              <w:contextualSpacing w:val="0"/>
              <w:outlineLvl w:val="1"/>
              <w:rPr>
                <w:b w:val="0"/>
                <w:smallCaps/>
                <w:noProof/>
                <w:color w:val="595959" w:themeColor="text1" w:themeTint="A6"/>
              </w:rPr>
            </w:pPr>
          </w:p>
          <w:p w14:paraId="453D87D1" w14:textId="5C8AA028" w:rsidR="00242048" w:rsidRDefault="00F42706" w:rsidP="007834D7">
            <w:pPr>
              <w:pStyle w:val="afff5"/>
              <w:numPr>
                <w:ilvl w:val="0"/>
                <w:numId w:val="2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D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 xml:space="preserve">에서 최근 기록 된 </w:t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개의 수면 시간을 기준으로 평균 수면 시간을 알려 줌.</w:t>
            </w:r>
          </w:p>
          <w:p w14:paraId="0EA315CE" w14:textId="699D8609" w:rsidR="00EB1D65" w:rsidRDefault="00EB1D65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LEEP_TIME </w:t>
            </w:r>
            <w:r>
              <w:rPr>
                <w:rFonts w:hint="eastAsia"/>
                <w:noProof/>
              </w:rPr>
              <w:t xml:space="preserve">테이블에서 </w:t>
            </w:r>
            <w:r w:rsidR="00301387">
              <w:rPr>
                <w:rFonts w:hint="eastAsia"/>
                <w:noProof/>
              </w:rPr>
              <w:t xml:space="preserve">자는지 깨는지 각각 구분을 하여 </w:t>
            </w:r>
            <w:r w:rsidR="00301387">
              <w:rPr>
                <w:noProof/>
              </w:rPr>
              <w:t>7</w:t>
            </w:r>
            <w:r w:rsidR="00301387">
              <w:rPr>
                <w:rFonts w:hint="eastAsia"/>
                <w:noProof/>
              </w:rPr>
              <w:t>개씩 튜플을 가져와 시간 차이를 계산을 함.</w:t>
            </w:r>
          </w:p>
          <w:p w14:paraId="5B2BE647" w14:textId="3FD97C4E" w:rsidR="00301387" w:rsidRDefault="00301387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통계 그래프를 통해 수치를 시각화하여 보여줌.</w:t>
            </w:r>
          </w:p>
          <w:p w14:paraId="15829847" w14:textId="7F66205B" w:rsidR="00301387" w:rsidRDefault="00301387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튜플이 비어있으면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으로 처리.</w:t>
            </w:r>
          </w:p>
          <w:p w14:paraId="798F1B69" w14:textId="4298FA35" w:rsidR="00F66A50" w:rsidRDefault="00F66A50" w:rsidP="00F61DF9">
            <w:pPr>
              <w:rPr>
                <w:noProof/>
              </w:rPr>
            </w:pPr>
          </w:p>
          <w:p w14:paraId="01C39E25" w14:textId="4896B194" w:rsidR="001169AE" w:rsidRDefault="001169AE" w:rsidP="00F61DF9">
            <w:pPr>
              <w:rPr>
                <w:noProof/>
              </w:rPr>
            </w:pPr>
          </w:p>
          <w:p w14:paraId="1FE1E1ED" w14:textId="386DC5EB" w:rsidR="001169AE" w:rsidRPr="000E4072" w:rsidRDefault="001169AE" w:rsidP="001169AE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프로필</w:t>
            </w:r>
          </w:p>
          <w:p w14:paraId="37A51219" w14:textId="18224230" w:rsidR="001169AE" w:rsidRDefault="00F3119D" w:rsidP="001169AE">
            <w:pPr>
              <w:pStyle w:val="21"/>
              <w:contextualSpacing w:val="0"/>
              <w:outlineLvl w:val="1"/>
              <w:rPr>
                <w:rStyle w:val="ad"/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유저 정보와 어플 관련 설정</w:t>
            </w:r>
            <w:r w:rsidR="001169AE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2C3F19">
              <w:rPr>
                <w:rStyle w:val="ad"/>
                <w:noProof/>
              </w:rPr>
              <w:t>Recycler view</w:t>
            </w:r>
            <w:r w:rsidR="002C3F19">
              <w:rPr>
                <w:rStyle w:val="ad"/>
                <w:rFonts w:hint="eastAsia"/>
                <w:noProof/>
              </w:rPr>
              <w:t xml:space="preserve">로 </w:t>
            </w:r>
            <w:r w:rsidR="002C3F19">
              <w:rPr>
                <w:rStyle w:val="ad"/>
                <w:noProof/>
              </w:rPr>
              <w:t xml:space="preserve"> </w:t>
            </w:r>
            <w:r w:rsidR="002C3F19">
              <w:rPr>
                <w:rStyle w:val="ad"/>
                <w:rFonts w:hint="eastAsia"/>
                <w:noProof/>
              </w:rPr>
              <w:t>화면 제공</w:t>
            </w:r>
          </w:p>
          <w:p w14:paraId="7551ECFF" w14:textId="77777777" w:rsidR="007834D7" w:rsidRPr="000E4072" w:rsidRDefault="007834D7" w:rsidP="001169AE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</w:p>
          <w:p w14:paraId="42FB1832" w14:textId="77777777" w:rsidR="007834D7" w:rsidRDefault="001169AE" w:rsidP="007834D7">
            <w:pPr>
              <w:pStyle w:val="afff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설정창 들어갈 수 있음</w:t>
            </w:r>
          </w:p>
          <w:p w14:paraId="52B40A1E" w14:textId="3898EE74" w:rsidR="001169AE" w:rsidRDefault="001169AE" w:rsidP="007834D7">
            <w:pPr>
              <w:pStyle w:val="afff5"/>
              <w:ind w:left="760"/>
              <w:rPr>
                <w:rFonts w:hint="eastAsia"/>
                <w:noProof/>
              </w:rPr>
            </w:pPr>
          </w:p>
          <w:p w14:paraId="62660673" w14:textId="35DC0C08" w:rsidR="00D45C80" w:rsidRDefault="00D45C80" w:rsidP="001169AE">
            <w:pPr>
              <w:pStyle w:val="afff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좋은 수면과 관련한 정보 알려줌.</w:t>
            </w:r>
            <w:r w:rsidR="001E3897">
              <w:rPr>
                <w:noProof/>
              </w:rPr>
              <w:t>(</w:t>
            </w:r>
            <w:r w:rsidR="001E3897">
              <w:rPr>
                <w:rFonts w:hint="eastAsia"/>
                <w:noProof/>
              </w:rPr>
              <w:t>그냥 정보,</w:t>
            </w:r>
            <w:r w:rsidR="001E3897">
              <w:rPr>
                <w:noProof/>
              </w:rPr>
              <w:t xml:space="preserve"> </w:t>
            </w:r>
            <w:r w:rsidR="001E3897">
              <w:rPr>
                <w:rFonts w:hint="eastAsia"/>
                <w:noProof/>
              </w:rPr>
              <w:t>실내 온도는 몇도가 좋으며 등등)</w:t>
            </w:r>
            <w:r w:rsidR="007834D7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기상 소리 설정.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자연의 소리,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클래식,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여러 브금)</w:t>
            </w:r>
          </w:p>
          <w:p w14:paraId="55C66EE3" w14:textId="77777777" w:rsidR="007834D7" w:rsidRDefault="007834D7" w:rsidP="007834D7">
            <w:pPr>
              <w:pStyle w:val="afff5"/>
              <w:ind w:left="760"/>
              <w:rPr>
                <w:rFonts w:hint="eastAsia"/>
                <w:noProof/>
              </w:rPr>
            </w:pPr>
          </w:p>
          <w:p w14:paraId="147A76C2" w14:textId="1A73805F" w:rsidR="001169AE" w:rsidRDefault="00301387" w:rsidP="007834D7">
            <w:pPr>
              <w:pStyle w:val="afff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퍼미션 관련 문제 있으면 다시 허용하도록 안내.</w:t>
            </w:r>
          </w:p>
          <w:p w14:paraId="23F8243F" w14:textId="17282138" w:rsidR="00F66A50" w:rsidRPr="007834D7" w:rsidRDefault="00F66A50" w:rsidP="00F61DF9">
            <w:pPr>
              <w:rPr>
                <w:noProof/>
              </w:rPr>
            </w:pPr>
          </w:p>
        </w:tc>
      </w:tr>
      <w:tr w:rsidR="00046020" w:rsidRPr="000E4072" w14:paraId="0E4D201C" w14:textId="77777777" w:rsidTr="00F61DF9">
        <w:tc>
          <w:tcPr>
            <w:tcW w:w="9355" w:type="dxa"/>
            <w:tcMar>
              <w:top w:w="216" w:type="dxa"/>
            </w:tcMar>
          </w:tcPr>
          <w:p w14:paraId="5466FEE3" w14:textId="77777777" w:rsidR="00046020" w:rsidRDefault="00046020" w:rsidP="001169AE">
            <w:pPr>
              <w:pStyle w:val="31"/>
              <w:outlineLvl w:val="2"/>
              <w:rPr>
                <w:noProof/>
              </w:rPr>
            </w:pPr>
          </w:p>
        </w:tc>
      </w:tr>
    </w:tbl>
    <w:p w14:paraId="0B5B71A1" w14:textId="510034E4" w:rsidR="00DA59AA" w:rsidRPr="000E4072" w:rsidRDefault="00257A60" w:rsidP="0097790C">
      <w:pPr>
        <w:pStyle w:val="1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atabase </w:t>
      </w:r>
      <w:r>
        <w:rPr>
          <w:rFonts w:hint="eastAsia"/>
          <w:noProof/>
        </w:rPr>
        <w:t>설계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0E4072" w14:paraId="1680FC92" w14:textId="77777777" w:rsidTr="00257A60">
        <w:tc>
          <w:tcPr>
            <w:tcW w:w="8958" w:type="dxa"/>
          </w:tcPr>
          <w:p w14:paraId="4E22DD38" w14:textId="1B73A3B7" w:rsidR="001D0BF1" w:rsidRPr="000E4072" w:rsidRDefault="001D0BF1" w:rsidP="001D0BF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2A8D875F" w14:textId="51E32EB5" w:rsidR="001D0BF1" w:rsidRPr="000E4072" w:rsidRDefault="00D054A2" w:rsidP="001D0BF1">
            <w:pPr>
              <w:pStyle w:val="21"/>
              <w:contextualSpacing w:val="0"/>
              <w:outlineLvl w:val="1"/>
              <w:rPr>
                <w:noProof/>
              </w:rPr>
            </w:pPr>
            <w:r w:rsidRPr="00D054A2">
              <w:rPr>
                <w:rFonts w:hint="eastAsia"/>
                <w:noProof/>
              </w:rPr>
              <w:t>s</w:t>
            </w:r>
            <w:r w:rsidRPr="00D054A2">
              <w:rPr>
                <w:noProof/>
              </w:rPr>
              <w:t>leep_Time</w:t>
            </w:r>
            <w:r w:rsidR="001D0BF1" w:rsidRPr="00D054A2">
              <w:rPr>
                <w:rFonts w:hint="eastAsia"/>
                <w:noProof/>
                <w:lang w:bidi="ko-KR"/>
              </w:rPr>
              <w:t xml:space="preserve">, </w:t>
            </w:r>
            <w:r>
              <w:rPr>
                <w:rStyle w:val="ad"/>
              </w:rPr>
              <w:t>(</w:t>
            </w:r>
            <w:r w:rsidR="00AE24DB">
              <w:rPr>
                <w:rStyle w:val="ad"/>
              </w:rPr>
              <w:t>id, recommend_time, recommend_flag</w:t>
            </w:r>
            <w:r>
              <w:rPr>
                <w:rStyle w:val="ad"/>
              </w:rPr>
              <w:t>)</w:t>
            </w:r>
          </w:p>
          <w:p w14:paraId="63F0052B" w14:textId="61204CA1" w:rsidR="007538DC" w:rsidRDefault="00D054A2" w:rsidP="007538DC">
            <w:pPr>
              <w:contextualSpacing w:val="0"/>
              <w:rPr>
                <w:noProof/>
              </w:rPr>
            </w:pPr>
            <w:r w:rsidRPr="00D054A2">
              <w:rPr>
                <w:noProof/>
              </w:rPr>
              <w:t xml:space="preserve">id </w:t>
            </w:r>
            <w:r w:rsidR="00AE24DB">
              <w:rPr>
                <w:noProof/>
              </w:rPr>
              <w:t>INT</w:t>
            </w:r>
            <w:r w:rsidRPr="00D054A2">
              <w:rPr>
                <w:noProof/>
              </w:rPr>
              <w:t>(10) AUTO_INCREMENT PRIMARY KEY</w:t>
            </w:r>
            <w:r w:rsidR="00AE24DB">
              <w:rPr>
                <w:noProof/>
              </w:rPr>
              <w:t>,</w:t>
            </w:r>
          </w:p>
          <w:p w14:paraId="201C5E9E" w14:textId="77777777" w:rsidR="00D054A2" w:rsidRDefault="00D054A2" w:rsidP="007538DC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 xml:space="preserve">ecommend_time </w:t>
            </w:r>
            <w:r w:rsidR="00AE24DB">
              <w:rPr>
                <w:noProof/>
              </w:rPr>
              <w:t>DATETIME,</w:t>
            </w:r>
          </w:p>
          <w:p w14:paraId="128F1763" w14:textId="1EC3BFD8" w:rsidR="00AE24DB" w:rsidRPr="000E4072" w:rsidRDefault="00AE24DB" w:rsidP="007538DC">
            <w:pPr>
              <w:contextualSpacing w:val="0"/>
              <w:rPr>
                <w:noProof/>
              </w:rPr>
            </w:pPr>
            <w:r>
              <w:rPr>
                <w:noProof/>
              </w:rPr>
              <w:t>recommend_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lag BOOLEAN</w:t>
            </w:r>
          </w:p>
        </w:tc>
      </w:tr>
      <w:tr w:rsidR="00F61DF9" w:rsidRPr="000E4072" w14:paraId="106A0AA4" w14:textId="77777777" w:rsidTr="00257A60">
        <w:tc>
          <w:tcPr>
            <w:tcW w:w="8958" w:type="dxa"/>
            <w:tcMar>
              <w:top w:w="216" w:type="dxa"/>
            </w:tcMar>
          </w:tcPr>
          <w:p w14:paraId="038F8765" w14:textId="3468AC52" w:rsidR="00F61DF9" w:rsidRDefault="00A82B4F" w:rsidP="00F61DF9">
            <w:pPr>
              <w:pStyle w:val="21"/>
              <w:contextualSpacing w:val="0"/>
              <w:outlineLvl w:val="1"/>
              <w:rPr>
                <w:rStyle w:val="ad"/>
              </w:rPr>
            </w:pPr>
            <w:r>
              <w:rPr>
                <w:rFonts w:hint="eastAsia"/>
                <w:noProof/>
              </w:rPr>
              <w:t>테이블 이름</w:t>
            </w:r>
            <w:r w:rsidR="00F61DF9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noProof/>
              </w:rPr>
              <w:t>(</w:t>
            </w:r>
            <w:r>
              <w:rPr>
                <w:rStyle w:val="ad"/>
                <w:rFonts w:hint="eastAsia"/>
                <w:noProof/>
              </w:rPr>
              <w:t xml:space="preserve">애트리뷰트 </w:t>
            </w:r>
            <w:r>
              <w:rPr>
                <w:rStyle w:val="ad"/>
                <w:rFonts w:hint="eastAsia"/>
              </w:rPr>
              <w:t>이름</w:t>
            </w:r>
            <w:r>
              <w:rPr>
                <w:rStyle w:val="ad"/>
              </w:rPr>
              <w:t>)</w:t>
            </w:r>
          </w:p>
          <w:p w14:paraId="2EA789D3" w14:textId="7E5CE4F3" w:rsidR="00A82B4F" w:rsidRPr="000E4072" w:rsidRDefault="00A82B4F" w:rsidP="00F61DF9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  <w:proofErr w:type="spellStart"/>
            <w:r>
              <w:rPr>
                <w:rStyle w:val="ad"/>
                <w:rFonts w:hint="eastAsia"/>
              </w:rPr>
              <w:t>애트리뷰트</w:t>
            </w:r>
            <w:proofErr w:type="spellEnd"/>
            <w:r>
              <w:rPr>
                <w:rStyle w:val="ad"/>
                <w:rFonts w:hint="eastAsia"/>
              </w:rPr>
              <w:t xml:space="preserve"> 이름</w:t>
            </w:r>
            <w:r>
              <w:rPr>
                <w:rStyle w:val="ad"/>
              </w:rPr>
              <w:t xml:space="preserve"> </w:t>
            </w:r>
            <w:r>
              <w:rPr>
                <w:rStyle w:val="ad"/>
                <w:rFonts w:hint="eastAsia"/>
              </w:rPr>
              <w:t>타입,</w:t>
            </w:r>
          </w:p>
          <w:p w14:paraId="3730F532" w14:textId="3A9C0732" w:rsidR="00257A60" w:rsidRPr="00A82B4F" w:rsidRDefault="00A82B4F" w:rsidP="00A82B4F">
            <w:pPr>
              <w:pStyle w:val="21"/>
              <w:contextualSpacing w:val="0"/>
              <w:rPr>
                <w:noProof/>
              </w:rPr>
            </w:pPr>
            <w:proofErr w:type="spellStart"/>
            <w:r>
              <w:rPr>
                <w:rStyle w:val="ad"/>
                <w:rFonts w:hint="eastAsia"/>
              </w:rPr>
              <w:t>애트리뷰트</w:t>
            </w:r>
            <w:proofErr w:type="spellEnd"/>
            <w:r>
              <w:rPr>
                <w:rStyle w:val="ad"/>
                <w:rFonts w:hint="eastAsia"/>
              </w:rPr>
              <w:t xml:space="preserve"> 이름</w:t>
            </w:r>
            <w:r>
              <w:rPr>
                <w:rStyle w:val="ad"/>
              </w:rPr>
              <w:t xml:space="preserve"> </w:t>
            </w:r>
            <w:r>
              <w:rPr>
                <w:rStyle w:val="ad"/>
                <w:rFonts w:hint="eastAsia"/>
              </w:rPr>
              <w:t>타입</w:t>
            </w:r>
          </w:p>
          <w:p w14:paraId="6704D9D3" w14:textId="77777777" w:rsidR="00F61DF9" w:rsidRDefault="00F61DF9" w:rsidP="00F61DF9">
            <w:pPr>
              <w:rPr>
                <w:noProof/>
              </w:rPr>
            </w:pPr>
          </w:p>
          <w:p w14:paraId="3449DB2D" w14:textId="0ECCEF4B" w:rsidR="00A82B4F" w:rsidRPr="000E4072" w:rsidRDefault="00A82B4F" w:rsidP="00F61DF9">
            <w:pPr>
              <w:rPr>
                <w:rFonts w:hint="eastAsia"/>
                <w:noProof/>
              </w:rPr>
            </w:pPr>
          </w:p>
        </w:tc>
      </w:tr>
    </w:tbl>
    <w:p w14:paraId="6214E43C" w14:textId="77777777" w:rsidR="00257A60" w:rsidRPr="000E4072" w:rsidRDefault="00257A60" w:rsidP="00257A60">
      <w:pPr>
        <w:pStyle w:val="1"/>
        <w:rPr>
          <w:noProof/>
        </w:rPr>
      </w:pPr>
      <w:r>
        <w:rPr>
          <w:rFonts w:hint="eastAsia"/>
          <w:noProof/>
        </w:rPr>
        <w:t>디자인</w:t>
      </w:r>
      <w:r>
        <w:rPr>
          <w:noProof/>
        </w:rPr>
        <w:t xml:space="preserve"> (UI)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257A60" w:rsidRPr="000E4072" w14:paraId="4FB78CAE" w14:textId="77777777" w:rsidTr="000C3571">
        <w:tc>
          <w:tcPr>
            <w:tcW w:w="9355" w:type="dxa"/>
          </w:tcPr>
          <w:p w14:paraId="5684CEB4" w14:textId="3B8EC31E" w:rsidR="00257A60" w:rsidRPr="000E4072" w:rsidRDefault="00257A60" w:rsidP="000C357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3FFAA15D" w14:textId="0C58B87D" w:rsidR="00257A60" w:rsidRPr="000E4072" w:rsidRDefault="00A82B4F" w:rsidP="000C3571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주요 </w:t>
            </w:r>
            <w:r w:rsidR="00585ED6">
              <w:rPr>
                <w:rFonts w:hint="eastAsia"/>
                <w:noProof/>
              </w:rPr>
              <w:t>형태</w:t>
            </w:r>
            <w:r>
              <w:rPr>
                <w:rFonts w:hint="eastAsia"/>
                <w:noProof/>
              </w:rPr>
              <w:t xml:space="preserve"> 이름</w:t>
            </w:r>
            <w:r w:rsidR="00257A60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585ED6">
              <w:rPr>
                <w:rStyle w:val="ad"/>
                <w:rFonts w:hint="eastAsia"/>
                <w:noProof/>
              </w:rPr>
              <w:t>형태</w:t>
            </w:r>
            <w:r>
              <w:rPr>
                <w:rStyle w:val="ad"/>
                <w:rFonts w:hint="eastAsia"/>
                <w:noProof/>
              </w:rPr>
              <w:t xml:space="preserve"> </w:t>
            </w:r>
            <w:r>
              <w:rPr>
                <w:rStyle w:val="ad"/>
                <w:rFonts w:hint="eastAsia"/>
              </w:rPr>
              <w:t>설명</w:t>
            </w:r>
          </w:p>
          <w:p w14:paraId="68C0EF1A" w14:textId="77777777" w:rsidR="00257A60" w:rsidRDefault="00A82B4F" w:rsidP="000C357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디자인 첨가.</w:t>
            </w:r>
            <w:r>
              <w:rPr>
                <w:noProof/>
              </w:rPr>
              <w:t xml:space="preserve"> </w:t>
            </w:r>
            <w:r w:rsidR="00585ED6">
              <w:rPr>
                <w:rFonts w:hint="eastAsia"/>
                <w:noProof/>
              </w:rPr>
              <w:t xml:space="preserve">설계 </w:t>
            </w:r>
            <w:r>
              <w:rPr>
                <w:rFonts w:hint="eastAsia"/>
                <w:noProof/>
              </w:rPr>
              <w:t>설명 첨가.</w:t>
            </w:r>
          </w:p>
          <w:p w14:paraId="704C5385" w14:textId="77777777" w:rsidR="00585ED6" w:rsidRDefault="00585ED6" w:rsidP="000C3571">
            <w:pPr>
              <w:contextualSpacing w:val="0"/>
              <w:rPr>
                <w:noProof/>
              </w:rPr>
            </w:pPr>
          </w:p>
          <w:p w14:paraId="0D0D3BB0" w14:textId="35F5B61E" w:rsidR="00585ED6" w:rsidRPr="000E4072" w:rsidRDefault="00585ED6" w:rsidP="000C3571">
            <w:pPr>
              <w:contextualSpacing w:val="0"/>
              <w:rPr>
                <w:rFonts w:hint="eastAsia"/>
                <w:noProof/>
              </w:rPr>
            </w:pPr>
          </w:p>
        </w:tc>
      </w:tr>
      <w:tr w:rsidR="00257A60" w:rsidRPr="000E4072" w14:paraId="08F1AECB" w14:textId="77777777" w:rsidTr="000C3571">
        <w:tc>
          <w:tcPr>
            <w:tcW w:w="9355" w:type="dxa"/>
            <w:tcMar>
              <w:top w:w="216" w:type="dxa"/>
            </w:tcMar>
          </w:tcPr>
          <w:p w14:paraId="4AF6DF1F" w14:textId="1D04E7E8" w:rsidR="00257A60" w:rsidRPr="000E4072" w:rsidRDefault="00A82B4F" w:rsidP="000C3571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주요 </w:t>
            </w:r>
            <w:r w:rsidR="00585ED6">
              <w:rPr>
                <w:rFonts w:hint="eastAsia"/>
                <w:noProof/>
              </w:rPr>
              <w:t>형태</w:t>
            </w:r>
            <w:r>
              <w:rPr>
                <w:rFonts w:hint="eastAsia"/>
                <w:noProof/>
              </w:rPr>
              <w:t xml:space="preserve"> 이름</w:t>
            </w:r>
            <w:r w:rsidR="00257A60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585ED6">
              <w:rPr>
                <w:rStyle w:val="ad"/>
                <w:rFonts w:hint="eastAsia"/>
                <w:noProof/>
              </w:rPr>
              <w:t>형태 설명</w:t>
            </w:r>
          </w:p>
          <w:p w14:paraId="333BAD98" w14:textId="727BE29B" w:rsidR="00257A60" w:rsidRDefault="00A82B4F" w:rsidP="000C3571">
            <w:pPr>
              <w:rPr>
                <w:noProof/>
              </w:rPr>
            </w:pPr>
            <w:r>
              <w:rPr>
                <w:rFonts w:hint="eastAsia"/>
                <w:noProof/>
              </w:rPr>
              <w:t>디자인 첨가.</w:t>
            </w:r>
            <w:r>
              <w:rPr>
                <w:noProof/>
              </w:rPr>
              <w:t xml:space="preserve"> </w:t>
            </w:r>
            <w:r w:rsidR="00585ED6">
              <w:rPr>
                <w:rFonts w:hint="eastAsia"/>
                <w:noProof/>
              </w:rPr>
              <w:t xml:space="preserve">설계 </w:t>
            </w:r>
            <w:r>
              <w:rPr>
                <w:rFonts w:hint="eastAsia"/>
                <w:noProof/>
              </w:rPr>
              <w:t>설명 첨가.</w:t>
            </w:r>
          </w:p>
          <w:p w14:paraId="05D8253C" w14:textId="4631CF0C" w:rsidR="00A82B4F" w:rsidRDefault="00A82B4F" w:rsidP="000C3571">
            <w:pPr>
              <w:rPr>
                <w:noProof/>
              </w:rPr>
            </w:pPr>
          </w:p>
          <w:p w14:paraId="7FE0DD8A" w14:textId="77777777" w:rsidR="00A82B4F" w:rsidRDefault="00A82B4F" w:rsidP="000C3571">
            <w:pPr>
              <w:rPr>
                <w:rFonts w:hint="eastAsia"/>
                <w:noProof/>
              </w:rPr>
            </w:pPr>
          </w:p>
          <w:p w14:paraId="2955A040" w14:textId="7AAC07C9" w:rsidR="00A82B4F" w:rsidRPr="000E4072" w:rsidRDefault="00A82B4F" w:rsidP="00A82B4F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주요 </w:t>
            </w:r>
            <w:r>
              <w:rPr>
                <w:rFonts w:hint="eastAsia"/>
                <w:noProof/>
              </w:rPr>
              <w:t>배경</w:t>
            </w:r>
            <w:r>
              <w:rPr>
                <w:rFonts w:hint="eastAsia"/>
                <w:noProof/>
              </w:rPr>
              <w:t xml:space="preserve"> 이</w:t>
            </w:r>
            <w:r>
              <w:rPr>
                <w:rFonts w:hint="eastAsia"/>
                <w:noProof/>
              </w:rPr>
              <w:t>름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585ED6">
              <w:rPr>
                <w:rStyle w:val="ad"/>
                <w:rFonts w:hint="eastAsia"/>
              </w:rPr>
              <w:t>형태 설명</w:t>
            </w:r>
          </w:p>
          <w:p w14:paraId="7C2902E8" w14:textId="4ED0D0E9" w:rsidR="00A82B4F" w:rsidRDefault="00A82B4F" w:rsidP="00A82B4F">
            <w:pPr>
              <w:rPr>
                <w:noProof/>
              </w:rPr>
            </w:pPr>
            <w:r>
              <w:rPr>
                <w:rFonts w:hint="eastAsia"/>
                <w:noProof/>
              </w:rPr>
              <w:t>배경 첨가.</w:t>
            </w:r>
            <w:r>
              <w:rPr>
                <w:noProof/>
              </w:rPr>
              <w:t xml:space="preserve"> </w:t>
            </w:r>
            <w:r w:rsidR="00585ED6">
              <w:rPr>
                <w:rFonts w:hint="eastAsia"/>
                <w:noProof/>
              </w:rPr>
              <w:t xml:space="preserve">설계 </w:t>
            </w:r>
            <w:r>
              <w:rPr>
                <w:rFonts w:hint="eastAsia"/>
                <w:noProof/>
              </w:rPr>
              <w:t>설명 첨가</w:t>
            </w:r>
          </w:p>
          <w:p w14:paraId="54FE989E" w14:textId="356F6B8C" w:rsidR="00A82B4F" w:rsidRDefault="00A82B4F" w:rsidP="00A82B4F">
            <w:pPr>
              <w:rPr>
                <w:noProof/>
              </w:rPr>
            </w:pPr>
          </w:p>
          <w:p w14:paraId="0E7DA936" w14:textId="77777777" w:rsidR="00585ED6" w:rsidRDefault="00585ED6" w:rsidP="00A82B4F">
            <w:pPr>
              <w:rPr>
                <w:rFonts w:hint="eastAsia"/>
                <w:noProof/>
              </w:rPr>
            </w:pPr>
          </w:p>
          <w:p w14:paraId="34C7193A" w14:textId="77777777" w:rsidR="00585ED6" w:rsidRPr="000E4072" w:rsidRDefault="00585ED6" w:rsidP="00585ED6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주요 배경 이름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형태 설명</w:t>
            </w:r>
          </w:p>
          <w:p w14:paraId="551F8648" w14:textId="77777777" w:rsidR="00585ED6" w:rsidRDefault="00585ED6" w:rsidP="00585ED6">
            <w:pPr>
              <w:rPr>
                <w:noProof/>
              </w:rPr>
            </w:pPr>
            <w:r>
              <w:rPr>
                <w:rFonts w:hint="eastAsia"/>
                <w:noProof/>
              </w:rPr>
              <w:t>배경 첨가.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설계 설명 첨가</w:t>
            </w:r>
          </w:p>
          <w:p w14:paraId="35CDD73D" w14:textId="77777777" w:rsidR="00585ED6" w:rsidRPr="00585ED6" w:rsidRDefault="00585ED6" w:rsidP="00A82B4F">
            <w:pPr>
              <w:rPr>
                <w:rFonts w:hint="eastAsia"/>
                <w:noProof/>
              </w:rPr>
            </w:pPr>
          </w:p>
          <w:p w14:paraId="7BDA8372" w14:textId="4C618A2C" w:rsidR="00A82B4F" w:rsidRPr="000E4072" w:rsidRDefault="00A82B4F" w:rsidP="00A82B4F">
            <w:pPr>
              <w:rPr>
                <w:rFonts w:hint="eastAsia"/>
                <w:noProof/>
              </w:rPr>
            </w:pPr>
          </w:p>
        </w:tc>
      </w:tr>
    </w:tbl>
    <w:p w14:paraId="4F26FF62" w14:textId="0459D464" w:rsidR="00486277" w:rsidRPr="000E4072" w:rsidRDefault="00242048" w:rsidP="00486277">
      <w:pPr>
        <w:pStyle w:val="1"/>
        <w:rPr>
          <w:noProof/>
        </w:rPr>
      </w:pPr>
      <w:r>
        <w:rPr>
          <w:rFonts w:hint="eastAsia"/>
          <w:noProof/>
        </w:rPr>
        <w:lastRenderedPageBreak/>
        <w:t>디자인</w:t>
      </w:r>
      <w:r>
        <w:rPr>
          <w:noProof/>
        </w:rPr>
        <w:t xml:space="preserve"> (UX)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0668D8A5" w14:textId="77777777" w:rsidTr="00DE2EA9">
        <w:tc>
          <w:tcPr>
            <w:tcW w:w="4410" w:type="dxa"/>
          </w:tcPr>
          <w:p w14:paraId="26202938" w14:textId="3C2E8E3A" w:rsidR="001E3120" w:rsidRDefault="00A82B4F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편의성 디자인 설계 설명</w:t>
            </w:r>
          </w:p>
          <w:p w14:paraId="61131525" w14:textId="6F42A815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.</w:t>
            </w:r>
          </w:p>
          <w:p w14:paraId="6B3716AD" w14:textId="2E116DC2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</w:t>
            </w:r>
          </w:p>
          <w:p w14:paraId="26CD77FC" w14:textId="77F9A301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</w:t>
            </w:r>
          </w:p>
          <w:p w14:paraId="6C2BD6FC" w14:textId="68E38066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7AC1B6D2" w14:textId="4D62BBAB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5FC67FBD" w14:textId="77777777" w:rsidR="00A82B4F" w:rsidRPr="000E4072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</w:p>
          <w:p w14:paraId="72D69205" w14:textId="77777777" w:rsidR="001F4E6D" w:rsidRDefault="00A82B4F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설계 디자인</w:t>
            </w:r>
          </w:p>
          <w:p w14:paraId="7BCEF38F" w14:textId="77777777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3ADA2249" w14:textId="2CACCA05" w:rsidR="00A82B4F" w:rsidRPr="000E4072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14:paraId="5D62154C" w14:textId="670B7AD8" w:rsidR="003A0632" w:rsidRPr="000E4072" w:rsidRDefault="00A82B4F" w:rsidP="006E1507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주요 액티비티 이동 설명</w:t>
            </w:r>
          </w:p>
          <w:p w14:paraId="16D7E917" w14:textId="6934C932" w:rsidR="001E3120" w:rsidRDefault="001E3120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29176C71" w14:textId="5399BD1A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ㅁ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 xml:space="preserve">ㅇ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 xml:space="preserve">ㅅ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>ㅁ</w:t>
            </w:r>
          </w:p>
          <w:p w14:paraId="20E0089C" w14:textId="395C5984" w:rsidR="00A82B4F" w:rsidRPr="000E4072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설명.</w:t>
            </w:r>
          </w:p>
          <w:p w14:paraId="7415E115" w14:textId="207CA9D0" w:rsidR="001E3120" w:rsidRPr="000E4072" w:rsidRDefault="001E3120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</w:p>
        </w:tc>
      </w:tr>
    </w:tbl>
    <w:p w14:paraId="7F4BE8B6" w14:textId="579F3435" w:rsidR="00AD782D" w:rsidRPr="000E4072" w:rsidRDefault="007834D7" w:rsidP="0062312F">
      <w:pPr>
        <w:pStyle w:val="1"/>
        <w:rPr>
          <w:noProof/>
        </w:rPr>
      </w:pPr>
      <w:r>
        <w:rPr>
          <w:rFonts w:hint="eastAsia"/>
          <w:noProof/>
        </w:rPr>
        <w:t>추가 기능</w:t>
      </w:r>
    </w:p>
    <w:p w14:paraId="2BB8BEA0" w14:textId="60F9E6D7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고려하고 있는 기능들을 서술</w:t>
      </w:r>
    </w:p>
    <w:p w14:paraId="6E19C0FC" w14:textId="40D678F3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7EEAD6CB" w14:textId="1B982845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374D99A9" w14:textId="7FC3869F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1AA80063" w14:textId="42F4E02C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15A4490B" w14:textId="792F41FE" w:rsidR="007834D7" w:rsidRPr="000E4072" w:rsidRDefault="007834D7" w:rsidP="007834D7">
      <w:pPr>
        <w:pStyle w:val="1"/>
        <w:rPr>
          <w:rFonts w:hint="eastAsia"/>
          <w:noProof/>
        </w:rPr>
      </w:pPr>
      <w:r>
        <w:rPr>
          <w:rFonts w:hint="eastAsia"/>
          <w:noProof/>
        </w:rPr>
        <w:t>완성 후 어떤식으로?</w:t>
      </w:r>
    </w:p>
    <w:p w14:paraId="4748D306" w14:textId="3A668424" w:rsidR="007834D7" w:rsidRDefault="007834D7" w:rsidP="007834D7">
      <w:pPr>
        <w:ind w:left="400"/>
        <w:rPr>
          <w:noProof/>
        </w:rPr>
      </w:pPr>
    </w:p>
    <w:p w14:paraId="09E82D9A" w14:textId="2B2A1C3A" w:rsidR="007834D7" w:rsidRDefault="007834D7" w:rsidP="007834D7">
      <w:pPr>
        <w:ind w:left="400"/>
        <w:rPr>
          <w:noProof/>
        </w:rPr>
      </w:pPr>
    </w:p>
    <w:p w14:paraId="0989A827" w14:textId="77777777" w:rsidR="007834D7" w:rsidRPr="000E4072" w:rsidRDefault="007834D7" w:rsidP="007834D7">
      <w:pPr>
        <w:ind w:left="400"/>
        <w:rPr>
          <w:rFonts w:hint="eastAsia"/>
          <w:noProof/>
        </w:rPr>
      </w:pPr>
    </w:p>
    <w:sectPr w:rsidR="007834D7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D885" w14:textId="77777777" w:rsidR="00030114" w:rsidRDefault="00030114" w:rsidP="0068194B">
      <w:r>
        <w:separator/>
      </w:r>
    </w:p>
    <w:p w14:paraId="2FA3330B" w14:textId="77777777" w:rsidR="00030114" w:rsidRDefault="00030114"/>
    <w:p w14:paraId="22EA06D6" w14:textId="77777777" w:rsidR="00030114" w:rsidRDefault="00030114"/>
  </w:endnote>
  <w:endnote w:type="continuationSeparator" w:id="0">
    <w:p w14:paraId="4E49E8E6" w14:textId="77777777" w:rsidR="00030114" w:rsidRDefault="00030114" w:rsidP="0068194B">
      <w:r>
        <w:continuationSeparator/>
      </w:r>
    </w:p>
    <w:p w14:paraId="04788DC9" w14:textId="77777777" w:rsidR="00030114" w:rsidRDefault="00030114"/>
    <w:p w14:paraId="1FE3FD69" w14:textId="77777777" w:rsidR="00030114" w:rsidRDefault="00030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14:paraId="11B64A45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6C98F" w14:textId="77777777" w:rsidR="00030114" w:rsidRDefault="00030114" w:rsidP="0068194B">
      <w:r>
        <w:separator/>
      </w:r>
    </w:p>
    <w:p w14:paraId="576F3EC7" w14:textId="77777777" w:rsidR="00030114" w:rsidRDefault="00030114"/>
    <w:p w14:paraId="61C836BD" w14:textId="77777777" w:rsidR="00030114" w:rsidRDefault="00030114"/>
  </w:footnote>
  <w:footnote w:type="continuationSeparator" w:id="0">
    <w:p w14:paraId="7850E3C7" w14:textId="77777777" w:rsidR="00030114" w:rsidRDefault="00030114" w:rsidP="0068194B">
      <w:r>
        <w:continuationSeparator/>
      </w:r>
    </w:p>
    <w:p w14:paraId="523F3FAE" w14:textId="77777777" w:rsidR="00030114" w:rsidRDefault="00030114"/>
    <w:p w14:paraId="5F7ACFC0" w14:textId="77777777" w:rsidR="00030114" w:rsidRDefault="000301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6029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999B3A" wp14:editId="7CE4C2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0AA29F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104F11"/>
    <w:multiLevelType w:val="hybridMultilevel"/>
    <w:tmpl w:val="50A89BC2"/>
    <w:lvl w:ilvl="0" w:tplc="285CB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D14F1D"/>
    <w:multiLevelType w:val="hybridMultilevel"/>
    <w:tmpl w:val="CAA23AA2"/>
    <w:lvl w:ilvl="0" w:tplc="B8EE327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1A2366"/>
    <w:multiLevelType w:val="hybridMultilevel"/>
    <w:tmpl w:val="F00A4EF8"/>
    <w:lvl w:ilvl="0" w:tplc="F68C220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AC6501"/>
    <w:multiLevelType w:val="hybridMultilevel"/>
    <w:tmpl w:val="FCA04FA6"/>
    <w:lvl w:ilvl="0" w:tplc="DAB03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782B40"/>
    <w:multiLevelType w:val="hybridMultilevel"/>
    <w:tmpl w:val="3E1AD584"/>
    <w:lvl w:ilvl="0" w:tplc="17EE7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DF1F07"/>
    <w:multiLevelType w:val="hybridMultilevel"/>
    <w:tmpl w:val="1C1EEBC6"/>
    <w:lvl w:ilvl="0" w:tplc="4CBC51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1A14E5"/>
    <w:multiLevelType w:val="hybridMultilevel"/>
    <w:tmpl w:val="5F327A3C"/>
    <w:lvl w:ilvl="0" w:tplc="1278044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9B61CA"/>
    <w:multiLevelType w:val="hybridMultilevel"/>
    <w:tmpl w:val="C296AFF0"/>
    <w:lvl w:ilvl="0" w:tplc="2EE68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E764AB"/>
    <w:multiLevelType w:val="hybridMultilevel"/>
    <w:tmpl w:val="B0AC4E36"/>
    <w:lvl w:ilvl="0" w:tplc="C1CE7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D71AEC"/>
    <w:multiLevelType w:val="hybridMultilevel"/>
    <w:tmpl w:val="7FC04C3C"/>
    <w:lvl w:ilvl="0" w:tplc="42AAE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2835525">
    <w:abstractNumId w:val="9"/>
  </w:num>
  <w:num w:numId="2" w16cid:durableId="2036274662">
    <w:abstractNumId w:val="8"/>
  </w:num>
  <w:num w:numId="3" w16cid:durableId="175923255">
    <w:abstractNumId w:val="7"/>
  </w:num>
  <w:num w:numId="4" w16cid:durableId="558319845">
    <w:abstractNumId w:val="6"/>
  </w:num>
  <w:num w:numId="5" w16cid:durableId="753669517">
    <w:abstractNumId w:val="12"/>
  </w:num>
  <w:num w:numId="6" w16cid:durableId="260526510">
    <w:abstractNumId w:val="3"/>
  </w:num>
  <w:num w:numId="7" w16cid:durableId="1407605008">
    <w:abstractNumId w:val="15"/>
  </w:num>
  <w:num w:numId="8" w16cid:durableId="1384868736">
    <w:abstractNumId w:val="2"/>
  </w:num>
  <w:num w:numId="9" w16cid:durableId="314186618">
    <w:abstractNumId w:val="21"/>
  </w:num>
  <w:num w:numId="10" w16cid:durableId="597180394">
    <w:abstractNumId w:val="5"/>
  </w:num>
  <w:num w:numId="11" w16cid:durableId="681278604">
    <w:abstractNumId w:val="4"/>
  </w:num>
  <w:num w:numId="12" w16cid:durableId="1412580964">
    <w:abstractNumId w:val="1"/>
  </w:num>
  <w:num w:numId="13" w16cid:durableId="960647099">
    <w:abstractNumId w:val="0"/>
  </w:num>
  <w:num w:numId="14" w16cid:durableId="167604792">
    <w:abstractNumId w:val="11"/>
  </w:num>
  <w:num w:numId="15" w16cid:durableId="724837825">
    <w:abstractNumId w:val="17"/>
  </w:num>
  <w:num w:numId="16" w16cid:durableId="49698281">
    <w:abstractNumId w:val="10"/>
  </w:num>
  <w:num w:numId="17" w16cid:durableId="304824153">
    <w:abstractNumId w:val="22"/>
  </w:num>
  <w:num w:numId="18" w16cid:durableId="1939479983">
    <w:abstractNumId w:val="16"/>
  </w:num>
  <w:num w:numId="19" w16cid:durableId="1212888556">
    <w:abstractNumId w:val="14"/>
  </w:num>
  <w:num w:numId="20" w16cid:durableId="931935882">
    <w:abstractNumId w:val="13"/>
  </w:num>
  <w:num w:numId="21" w16cid:durableId="728191125">
    <w:abstractNumId w:val="20"/>
  </w:num>
  <w:num w:numId="22" w16cid:durableId="1994135796">
    <w:abstractNumId w:val="18"/>
  </w:num>
  <w:num w:numId="23" w16cid:durableId="856575632">
    <w:abstractNumId w:val="25"/>
  </w:num>
  <w:num w:numId="24" w16cid:durableId="411977065">
    <w:abstractNumId w:val="19"/>
  </w:num>
  <w:num w:numId="25" w16cid:durableId="1403676083">
    <w:abstractNumId w:val="24"/>
  </w:num>
  <w:num w:numId="26" w16cid:durableId="3960495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26"/>
    <w:rsid w:val="000001EF"/>
    <w:rsid w:val="00007322"/>
    <w:rsid w:val="00007728"/>
    <w:rsid w:val="00024584"/>
    <w:rsid w:val="00024730"/>
    <w:rsid w:val="000300B7"/>
    <w:rsid w:val="00030114"/>
    <w:rsid w:val="00046020"/>
    <w:rsid w:val="00055E95"/>
    <w:rsid w:val="0007021F"/>
    <w:rsid w:val="000716AE"/>
    <w:rsid w:val="000B2BA5"/>
    <w:rsid w:val="000E4072"/>
    <w:rsid w:val="000F2F8C"/>
    <w:rsid w:val="0010006E"/>
    <w:rsid w:val="001045A8"/>
    <w:rsid w:val="00114A91"/>
    <w:rsid w:val="001169AE"/>
    <w:rsid w:val="001427E1"/>
    <w:rsid w:val="00163668"/>
    <w:rsid w:val="00171566"/>
    <w:rsid w:val="00174676"/>
    <w:rsid w:val="001755A8"/>
    <w:rsid w:val="00184014"/>
    <w:rsid w:val="00192008"/>
    <w:rsid w:val="001A698B"/>
    <w:rsid w:val="001C0E68"/>
    <w:rsid w:val="001C4B6F"/>
    <w:rsid w:val="001D0BF1"/>
    <w:rsid w:val="001E3120"/>
    <w:rsid w:val="001E3897"/>
    <w:rsid w:val="001E7E0C"/>
    <w:rsid w:val="001F0BB0"/>
    <w:rsid w:val="001F4E6D"/>
    <w:rsid w:val="001F6140"/>
    <w:rsid w:val="00203573"/>
    <w:rsid w:val="0020597D"/>
    <w:rsid w:val="00213B4C"/>
    <w:rsid w:val="00221F26"/>
    <w:rsid w:val="002253B0"/>
    <w:rsid w:val="00236D54"/>
    <w:rsid w:val="00241D8C"/>
    <w:rsid w:val="00241FDB"/>
    <w:rsid w:val="00242048"/>
    <w:rsid w:val="0024720C"/>
    <w:rsid w:val="00257A60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3F19"/>
    <w:rsid w:val="002D23C5"/>
    <w:rsid w:val="002D6137"/>
    <w:rsid w:val="002E7E61"/>
    <w:rsid w:val="002F05E5"/>
    <w:rsid w:val="002F2011"/>
    <w:rsid w:val="002F254D"/>
    <w:rsid w:val="002F30E4"/>
    <w:rsid w:val="00301387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10F"/>
    <w:rsid w:val="003F1D5F"/>
    <w:rsid w:val="00405128"/>
    <w:rsid w:val="00406CFF"/>
    <w:rsid w:val="00416B25"/>
    <w:rsid w:val="00420592"/>
    <w:rsid w:val="004319E0"/>
    <w:rsid w:val="00437E8C"/>
    <w:rsid w:val="00440225"/>
    <w:rsid w:val="0044544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64D"/>
    <w:rsid w:val="004E01EB"/>
    <w:rsid w:val="004E2794"/>
    <w:rsid w:val="00510392"/>
    <w:rsid w:val="00513E2A"/>
    <w:rsid w:val="00525F58"/>
    <w:rsid w:val="00566A35"/>
    <w:rsid w:val="0056701E"/>
    <w:rsid w:val="005740D7"/>
    <w:rsid w:val="00574C7A"/>
    <w:rsid w:val="00585ED6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62312F"/>
    <w:rsid w:val="00625F2C"/>
    <w:rsid w:val="006515BD"/>
    <w:rsid w:val="006618E9"/>
    <w:rsid w:val="0067513D"/>
    <w:rsid w:val="0068194B"/>
    <w:rsid w:val="00692703"/>
    <w:rsid w:val="006A1962"/>
    <w:rsid w:val="006B5D48"/>
    <w:rsid w:val="006B7D7B"/>
    <w:rsid w:val="006C1A5E"/>
    <w:rsid w:val="006E1507"/>
    <w:rsid w:val="006E21AA"/>
    <w:rsid w:val="006E2F18"/>
    <w:rsid w:val="00712D8B"/>
    <w:rsid w:val="007273B7"/>
    <w:rsid w:val="0073044E"/>
    <w:rsid w:val="00733E0A"/>
    <w:rsid w:val="0074403D"/>
    <w:rsid w:val="00746D44"/>
    <w:rsid w:val="007538DC"/>
    <w:rsid w:val="00757803"/>
    <w:rsid w:val="00780249"/>
    <w:rsid w:val="007834D7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5897"/>
    <w:rsid w:val="008A6538"/>
    <w:rsid w:val="008B7C1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552C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516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B4F"/>
    <w:rsid w:val="00A93A5D"/>
    <w:rsid w:val="00AB32F8"/>
    <w:rsid w:val="00AB610B"/>
    <w:rsid w:val="00AD360E"/>
    <w:rsid w:val="00AD40FB"/>
    <w:rsid w:val="00AD782D"/>
    <w:rsid w:val="00AE24DB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E9D"/>
    <w:rsid w:val="00B81760"/>
    <w:rsid w:val="00B8494C"/>
    <w:rsid w:val="00BA1546"/>
    <w:rsid w:val="00BA615A"/>
    <w:rsid w:val="00BB4E51"/>
    <w:rsid w:val="00BD431F"/>
    <w:rsid w:val="00BE423E"/>
    <w:rsid w:val="00BF61AC"/>
    <w:rsid w:val="00C04D1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54A2"/>
    <w:rsid w:val="00D0630C"/>
    <w:rsid w:val="00D243A9"/>
    <w:rsid w:val="00D305E5"/>
    <w:rsid w:val="00D37CD3"/>
    <w:rsid w:val="00D45C80"/>
    <w:rsid w:val="00D56A5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46DA7"/>
    <w:rsid w:val="00E5632B"/>
    <w:rsid w:val="00E70240"/>
    <w:rsid w:val="00E71E6B"/>
    <w:rsid w:val="00E81CC5"/>
    <w:rsid w:val="00E85A87"/>
    <w:rsid w:val="00E85B4A"/>
    <w:rsid w:val="00E91D87"/>
    <w:rsid w:val="00E9528E"/>
    <w:rsid w:val="00EA5099"/>
    <w:rsid w:val="00EB1D65"/>
    <w:rsid w:val="00EC1351"/>
    <w:rsid w:val="00EC4CBF"/>
    <w:rsid w:val="00EE2CA8"/>
    <w:rsid w:val="00EE7675"/>
    <w:rsid w:val="00EF17E8"/>
    <w:rsid w:val="00EF51D9"/>
    <w:rsid w:val="00F130DD"/>
    <w:rsid w:val="00F24884"/>
    <w:rsid w:val="00F24BF4"/>
    <w:rsid w:val="00F3119D"/>
    <w:rsid w:val="00F42706"/>
    <w:rsid w:val="00F476C4"/>
    <w:rsid w:val="00F61DF9"/>
    <w:rsid w:val="00F66A5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42C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_hanbyeol\AppData\Local\Microsoft\Office\16.0\DTS\ko-KR%7bB25DE4EB-47BF-434F-A531-944BC66CEFDA%7d\%7bC9DABBD3-1169-4449-B7F7-38FEC599F4E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D5CF6D42B44CAEB61862E70F54F1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4D2A1D-D07F-4C7F-8E88-3DD6B84D9040}"/>
      </w:docPartPr>
      <w:docPartBody>
        <w:p w:rsidR="000351AB" w:rsidRDefault="00E513D2">
          <w:pPr>
            <w:pStyle w:val="A7D5CF6D42B44CAEB61862E70F54F139"/>
          </w:pPr>
          <w:r w:rsidRPr="000E4072">
            <w:rPr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26C9C5F25A934E90BEFBD705756FC0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4B2A8-AE03-4630-A6CF-870A7A541C74}"/>
      </w:docPartPr>
      <w:docPartBody>
        <w:p w:rsidR="000351AB" w:rsidRDefault="00F03A76" w:rsidP="00F03A76">
          <w:pPr>
            <w:pStyle w:val="26C9C5F25A934E90BEFBD705756FC0A8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3D51F49FF0ED42C6AA552D1D79EFCF1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1B47A9-27ED-499D-AD56-BE528C518A4B}"/>
      </w:docPartPr>
      <w:docPartBody>
        <w:p w:rsidR="000351AB" w:rsidRDefault="00F03A76" w:rsidP="00F03A76">
          <w:pPr>
            <w:pStyle w:val="3D51F49FF0ED42C6AA552D1D79EFCF1A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9D460BF1898C442E902FDF7C28FD2F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91FDEC-288E-44F8-8F14-3FF92ED6CF47}"/>
      </w:docPartPr>
      <w:docPartBody>
        <w:p w:rsidR="000351AB" w:rsidRDefault="00F03A76" w:rsidP="00F03A76">
          <w:pPr>
            <w:pStyle w:val="9D460BF1898C442E902FDF7C28FD2F06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811EF05EDDCE4C34A901FE38241AD3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21395A-D2CA-46A7-B572-A5C55791B005}"/>
      </w:docPartPr>
      <w:docPartBody>
        <w:p w:rsidR="000351AB" w:rsidRDefault="00F03A76" w:rsidP="00F03A76">
          <w:pPr>
            <w:pStyle w:val="811EF05EDDCE4C34A901FE38241AD343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D6DA059621BC4DBA9161679F044639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E2AA60-5451-4346-BC6C-11DE15C24E0A}"/>
      </w:docPartPr>
      <w:docPartBody>
        <w:p w:rsidR="000351AB" w:rsidRDefault="00F03A76" w:rsidP="00F03A76">
          <w:pPr>
            <w:pStyle w:val="D6DA059621BC4DBA9161679F044639D6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76"/>
    <w:rsid w:val="000351AB"/>
    <w:rsid w:val="007D4F68"/>
    <w:rsid w:val="00E513D2"/>
    <w:rsid w:val="00F0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14E4FAA7D64C39A7081E2AA77CC5E9">
    <w:name w:val="A714E4FAA7D64C39A7081E2AA77CC5E9"/>
    <w:rsid w:val="000351AB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rPr>
      <w:rFonts w:ascii="맑은 고딕" w:eastAsia="맑은 고딕" w:hAnsi="맑은 고딕"/>
      <w:b/>
      <w:iCs/>
      <w:color w:val="262626" w:themeColor="text1" w:themeTint="D9"/>
      <w:sz w:val="70"/>
    </w:rPr>
  </w:style>
  <w:style w:type="paragraph" w:customStyle="1" w:styleId="909EA5046B4D4B59B2CF4DD97F17C44C">
    <w:name w:val="909EA5046B4D4B59B2CF4DD97F17C44C"/>
    <w:rsid w:val="000351AB"/>
    <w:pPr>
      <w:widowControl w:val="0"/>
      <w:wordWrap w:val="0"/>
      <w:autoSpaceDE w:val="0"/>
      <w:autoSpaceDN w:val="0"/>
    </w:pPr>
  </w:style>
  <w:style w:type="paragraph" w:customStyle="1" w:styleId="A7D5CF6D42B44CAEB61862E70F54F139">
    <w:name w:val="A7D5CF6D42B44CAEB61862E70F54F139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sid w:val="000351AB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customStyle="1" w:styleId="694FC3089BC0474197CB7CD44C68B640">
    <w:name w:val="694FC3089BC0474197CB7CD44C68B640"/>
    <w:pPr>
      <w:widowControl w:val="0"/>
      <w:wordWrap w:val="0"/>
      <w:autoSpaceDE w:val="0"/>
      <w:autoSpaceDN w:val="0"/>
    </w:pPr>
  </w:style>
  <w:style w:type="paragraph" w:customStyle="1" w:styleId="F6ADEE1DB71746259BC2459BA2AAF300">
    <w:name w:val="F6ADEE1DB71746259BC2459BA2AAF300"/>
    <w:pPr>
      <w:widowControl w:val="0"/>
      <w:wordWrap w:val="0"/>
      <w:autoSpaceDE w:val="0"/>
      <w:autoSpaceDN w:val="0"/>
    </w:pPr>
  </w:style>
  <w:style w:type="paragraph" w:customStyle="1" w:styleId="8CA9FA32F0AA488288FFA0E87E84D3E3">
    <w:name w:val="8CA9FA32F0AA488288FFA0E87E84D3E3"/>
    <w:pPr>
      <w:widowControl w:val="0"/>
      <w:wordWrap w:val="0"/>
      <w:autoSpaceDE w:val="0"/>
      <w:autoSpaceDN w:val="0"/>
    </w:pPr>
  </w:style>
  <w:style w:type="paragraph" w:customStyle="1" w:styleId="B3F7F4BB91F0470CA182F256C2FF9836">
    <w:name w:val="B3F7F4BB91F0470CA182F256C2FF9836"/>
    <w:pPr>
      <w:widowControl w:val="0"/>
      <w:wordWrap w:val="0"/>
      <w:autoSpaceDE w:val="0"/>
      <w:autoSpaceDN w:val="0"/>
    </w:pPr>
  </w:style>
  <w:style w:type="paragraph" w:customStyle="1" w:styleId="AEDFB6E6DF384C7F940E4E78A9CC809C">
    <w:name w:val="AEDFB6E6DF384C7F940E4E78A9CC809C"/>
    <w:pPr>
      <w:widowControl w:val="0"/>
      <w:wordWrap w:val="0"/>
      <w:autoSpaceDE w:val="0"/>
      <w:autoSpaceDN w:val="0"/>
    </w:pPr>
  </w:style>
  <w:style w:type="paragraph" w:customStyle="1" w:styleId="FF4178EC755E48C6BDF50789FA7DB738">
    <w:name w:val="FF4178EC755E48C6BDF50789FA7DB738"/>
    <w:pPr>
      <w:widowControl w:val="0"/>
      <w:wordWrap w:val="0"/>
      <w:autoSpaceDE w:val="0"/>
      <w:autoSpaceDN w:val="0"/>
    </w:pPr>
  </w:style>
  <w:style w:type="paragraph" w:customStyle="1" w:styleId="650D408BB5AF451D8CA51FCD3898B119">
    <w:name w:val="650D408BB5AF451D8CA51FCD3898B119"/>
    <w:pPr>
      <w:widowControl w:val="0"/>
      <w:wordWrap w:val="0"/>
      <w:autoSpaceDE w:val="0"/>
      <w:autoSpaceDN w:val="0"/>
    </w:pPr>
  </w:style>
  <w:style w:type="paragraph" w:customStyle="1" w:styleId="EFC900594BB340BCB68D929ACC8837CB">
    <w:name w:val="EFC900594BB340BCB68D929ACC8837CB"/>
    <w:pPr>
      <w:widowControl w:val="0"/>
      <w:wordWrap w:val="0"/>
      <w:autoSpaceDE w:val="0"/>
      <w:autoSpaceDN w:val="0"/>
    </w:pPr>
  </w:style>
  <w:style w:type="paragraph" w:customStyle="1" w:styleId="1474951AC1FB4204A04D02D925BCD241">
    <w:name w:val="1474951AC1FB4204A04D02D925BCD241"/>
    <w:pPr>
      <w:widowControl w:val="0"/>
      <w:wordWrap w:val="0"/>
      <w:autoSpaceDE w:val="0"/>
      <w:autoSpaceDN w:val="0"/>
    </w:pPr>
  </w:style>
  <w:style w:type="paragraph" w:customStyle="1" w:styleId="26C9C5F25A934E90BEFBD705756FC0A8">
    <w:name w:val="26C9C5F25A934E90BEFBD705756FC0A8"/>
    <w:rsid w:val="00F03A76"/>
    <w:pPr>
      <w:widowControl w:val="0"/>
      <w:wordWrap w:val="0"/>
      <w:autoSpaceDE w:val="0"/>
      <w:autoSpaceDN w:val="0"/>
    </w:pPr>
  </w:style>
  <w:style w:type="paragraph" w:customStyle="1" w:styleId="3D51F49FF0ED42C6AA552D1D79EFCF1A">
    <w:name w:val="3D51F49FF0ED42C6AA552D1D79EFCF1A"/>
    <w:rsid w:val="00F03A76"/>
    <w:pPr>
      <w:widowControl w:val="0"/>
      <w:wordWrap w:val="0"/>
      <w:autoSpaceDE w:val="0"/>
      <w:autoSpaceDN w:val="0"/>
    </w:pPr>
  </w:style>
  <w:style w:type="paragraph" w:customStyle="1" w:styleId="9D460BF1898C442E902FDF7C28FD2F06">
    <w:name w:val="9D460BF1898C442E902FDF7C28FD2F06"/>
    <w:rsid w:val="00F03A76"/>
    <w:pPr>
      <w:widowControl w:val="0"/>
      <w:wordWrap w:val="0"/>
      <w:autoSpaceDE w:val="0"/>
      <w:autoSpaceDN w:val="0"/>
    </w:pPr>
  </w:style>
  <w:style w:type="paragraph" w:customStyle="1" w:styleId="811EF05EDDCE4C34A901FE38241AD343">
    <w:name w:val="811EF05EDDCE4C34A901FE38241AD343"/>
    <w:rsid w:val="00F03A76"/>
    <w:pPr>
      <w:widowControl w:val="0"/>
      <w:wordWrap w:val="0"/>
      <w:autoSpaceDE w:val="0"/>
      <w:autoSpaceDN w:val="0"/>
    </w:pPr>
  </w:style>
  <w:style w:type="paragraph" w:customStyle="1" w:styleId="D6DA059621BC4DBA9161679F044639D6">
    <w:name w:val="D6DA059621BC4DBA9161679F044639D6"/>
    <w:rsid w:val="00F03A76"/>
    <w:pPr>
      <w:widowControl w:val="0"/>
      <w:wordWrap w:val="0"/>
      <w:autoSpaceDE w:val="0"/>
      <w:autoSpaceDN w:val="0"/>
    </w:pPr>
  </w:style>
  <w:style w:type="paragraph" w:customStyle="1" w:styleId="3900630E96D04ED09B113CA010DE06BE">
    <w:name w:val="3900630E96D04ED09B113CA010DE06BE"/>
    <w:rsid w:val="00F03A76"/>
    <w:pPr>
      <w:widowControl w:val="0"/>
      <w:wordWrap w:val="0"/>
      <w:autoSpaceDE w:val="0"/>
      <w:autoSpaceDN w:val="0"/>
    </w:pPr>
  </w:style>
  <w:style w:type="paragraph" w:customStyle="1" w:styleId="5D813D8C77524D799FAF24838E80FFA4">
    <w:name w:val="5D813D8C77524D799FAF24838E80FFA4"/>
    <w:rsid w:val="00F03A76"/>
    <w:pPr>
      <w:widowControl w:val="0"/>
      <w:wordWrap w:val="0"/>
      <w:autoSpaceDE w:val="0"/>
      <w:autoSpaceDN w:val="0"/>
    </w:pPr>
  </w:style>
  <w:style w:type="paragraph" w:customStyle="1" w:styleId="1D89DBC5CE4346E3A18BB36B3A629BB5">
    <w:name w:val="1D89DBC5CE4346E3A18BB36B3A629BB5"/>
    <w:rsid w:val="00F03A76"/>
    <w:pPr>
      <w:widowControl w:val="0"/>
      <w:wordWrap w:val="0"/>
      <w:autoSpaceDE w:val="0"/>
      <w:autoSpaceDN w:val="0"/>
    </w:pPr>
  </w:style>
  <w:style w:type="paragraph" w:customStyle="1" w:styleId="125D41F936FA40ECBB799E3F440C528B">
    <w:name w:val="125D41F936FA40ECBB799E3F440C528B"/>
    <w:rsid w:val="00F03A76"/>
    <w:pPr>
      <w:widowControl w:val="0"/>
      <w:wordWrap w:val="0"/>
      <w:autoSpaceDE w:val="0"/>
      <w:autoSpaceDN w:val="0"/>
    </w:pPr>
  </w:style>
  <w:style w:type="paragraph" w:customStyle="1" w:styleId="FABB8C595C5F4EB69CE27C98DDD10BA5">
    <w:name w:val="FABB8C595C5F4EB69CE27C98DDD10BA5"/>
    <w:rsid w:val="00F03A76"/>
    <w:pPr>
      <w:widowControl w:val="0"/>
      <w:wordWrap w:val="0"/>
      <w:autoSpaceDE w:val="0"/>
      <w:autoSpaceDN w:val="0"/>
    </w:pPr>
  </w:style>
  <w:style w:type="paragraph" w:customStyle="1" w:styleId="7B147CE7ABE14CC2B6C9C59B8733DECC">
    <w:name w:val="7B147CE7ABE14CC2B6C9C59B8733DECC"/>
    <w:rsid w:val="00F03A76"/>
    <w:pPr>
      <w:widowControl w:val="0"/>
      <w:wordWrap w:val="0"/>
      <w:autoSpaceDE w:val="0"/>
      <w:autoSpaceDN w:val="0"/>
    </w:pPr>
  </w:style>
  <w:style w:type="paragraph" w:customStyle="1" w:styleId="79C264ECC48F40D2B1B0F1C8823D388D">
    <w:name w:val="79C264ECC48F40D2B1B0F1C8823D388D"/>
    <w:rsid w:val="00F03A76"/>
    <w:pPr>
      <w:widowControl w:val="0"/>
      <w:wordWrap w:val="0"/>
      <w:autoSpaceDE w:val="0"/>
      <w:autoSpaceDN w:val="0"/>
    </w:pPr>
  </w:style>
  <w:style w:type="paragraph" w:customStyle="1" w:styleId="0D355599FC364E088B5B9A6735EB25E6">
    <w:name w:val="0D355599FC364E088B5B9A6735EB25E6"/>
    <w:rsid w:val="00F03A76"/>
    <w:pPr>
      <w:widowControl w:val="0"/>
      <w:wordWrap w:val="0"/>
      <w:autoSpaceDE w:val="0"/>
      <w:autoSpaceDN w:val="0"/>
    </w:pPr>
  </w:style>
  <w:style w:type="paragraph" w:customStyle="1" w:styleId="D4EF02DD828A4760B1257A740BDE0A68">
    <w:name w:val="D4EF02DD828A4760B1257A740BDE0A68"/>
    <w:rsid w:val="00F03A76"/>
    <w:pPr>
      <w:widowControl w:val="0"/>
      <w:wordWrap w:val="0"/>
      <w:autoSpaceDE w:val="0"/>
      <w:autoSpaceDN w:val="0"/>
    </w:pPr>
  </w:style>
  <w:style w:type="paragraph" w:customStyle="1" w:styleId="94C38AD13F134870BBB7BD693DD784C5">
    <w:name w:val="94C38AD13F134870BBB7BD693DD784C5"/>
    <w:rsid w:val="00F03A7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{C9DABBD3-1169-4449-B7F7-38FEC599F4E9}tf16402488_win32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2022-05-21T14:32:00Z</dcterms:created>
  <dcterms:modified xsi:type="dcterms:W3CDTF">2022-05-22T05:17:00Z</dcterms:modified>
  <cp:category/>
</cp:coreProperties>
</file>